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EEF0" w14:textId="314CDC95" w:rsidR="0085452A" w:rsidRDefault="003634D3" w:rsidP="000F2991">
      <w:pPr>
        <w:pStyle w:val="Ttulo1"/>
      </w:pPr>
      <w:r>
        <w:t>ICI517 Programación Paralela</w:t>
      </w:r>
    </w:p>
    <w:p w14:paraId="3B27605E" w14:textId="41DDB571" w:rsidR="0085452A" w:rsidRPr="00454413" w:rsidRDefault="0085452A" w:rsidP="000F2991">
      <w:pPr>
        <w:pStyle w:val="Ttulo1"/>
        <w:rPr>
          <w:sz w:val="24"/>
        </w:rPr>
      </w:pPr>
      <w:r w:rsidRPr="00454413">
        <w:rPr>
          <w:sz w:val="24"/>
        </w:rPr>
        <w:t xml:space="preserve">Escuela de Ingeniería Civil Informática, </w:t>
      </w:r>
    </w:p>
    <w:p w14:paraId="4F6A61EF" w14:textId="194A1055" w:rsidR="0085452A" w:rsidRPr="00454413" w:rsidRDefault="00E75F9C" w:rsidP="000F2991">
      <w:pPr>
        <w:pStyle w:val="Ttulo1"/>
        <w:rPr>
          <w:sz w:val="24"/>
        </w:rPr>
      </w:pPr>
      <w:r w:rsidRPr="00454413">
        <w:rPr>
          <w:sz w:val="24"/>
        </w:rPr>
        <w:t>Universidad de Val</w:t>
      </w:r>
      <w:r w:rsidR="0085452A" w:rsidRPr="00454413">
        <w:rPr>
          <w:sz w:val="24"/>
        </w:rPr>
        <w:t>paraíso</w:t>
      </w:r>
    </w:p>
    <w:p w14:paraId="4FFF8A0A" w14:textId="7E341BC0" w:rsidR="009D4A50" w:rsidRDefault="00365CEA" w:rsidP="000F2991">
      <w:pPr>
        <w:pStyle w:val="Ttulo1"/>
        <w:rPr>
          <w:sz w:val="24"/>
        </w:rPr>
      </w:pPr>
      <w:r w:rsidRPr="00454413">
        <w:rPr>
          <w:sz w:val="24"/>
        </w:rPr>
        <w:t>202</w:t>
      </w:r>
      <w:r w:rsidR="00444C88">
        <w:rPr>
          <w:sz w:val="24"/>
        </w:rPr>
        <w:t>2</w:t>
      </w:r>
      <w:r w:rsidR="009D4A50" w:rsidRPr="00454413">
        <w:rPr>
          <w:sz w:val="24"/>
        </w:rPr>
        <w:t>, Semestre</w:t>
      </w:r>
      <w:r w:rsidR="00A168B8">
        <w:rPr>
          <w:sz w:val="24"/>
        </w:rPr>
        <w:t xml:space="preserve"> 1</w:t>
      </w:r>
    </w:p>
    <w:p w14:paraId="2B82ADAA" w14:textId="48B747BB" w:rsidR="00AD043E" w:rsidRPr="007440CB" w:rsidRDefault="007440CB" w:rsidP="007440CB">
      <w:pPr>
        <w:rPr>
          <w:i/>
          <w:iCs/>
          <w:sz w:val="20"/>
          <w:szCs w:val="20"/>
        </w:rPr>
      </w:pPr>
      <w:r w:rsidRPr="007440CB">
        <w:rPr>
          <w:i/>
          <w:iCs/>
          <w:sz w:val="20"/>
          <w:szCs w:val="20"/>
        </w:rPr>
        <w:t>Nota: Suba el PDF de su control al aula virtual en los plazos indicados</w:t>
      </w:r>
    </w:p>
    <w:p w14:paraId="5FC07AD0" w14:textId="74D9074D" w:rsidR="002E0B5F" w:rsidRDefault="002E0B5F" w:rsidP="003634D3">
      <w:pPr>
        <w:spacing w:after="0"/>
      </w:pPr>
      <w:r>
        <w:t>Nombre Completo:</w:t>
      </w:r>
    </w:p>
    <w:p w14:paraId="2F04F56F" w14:textId="51D7D2D8" w:rsidR="003634D3" w:rsidRDefault="003634D3" w:rsidP="003634D3">
      <w:pPr>
        <w:spacing w:after="0"/>
      </w:pPr>
      <w:r>
        <w:t xml:space="preserve">En el gráfico adjunto, se muestra </w:t>
      </w:r>
      <w:r w:rsidR="009749CA">
        <w:t>el speedup</w:t>
      </w:r>
      <w:r>
        <w:t xml:space="preserve"> dos códigos paralelo, que procesan una imagen a través de dos </w:t>
      </w:r>
      <w:r w:rsidR="009749CA">
        <w:t>algoritmos</w:t>
      </w:r>
      <w:r>
        <w:t xml:space="preserve">. </w:t>
      </w:r>
    </w:p>
    <w:p w14:paraId="6C486F4D" w14:textId="6D8C2D4C" w:rsidR="003634D3" w:rsidRDefault="003634D3" w:rsidP="003634D3">
      <w:pPr>
        <w:spacing w:after="0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567"/>
        <w:gridCol w:w="1560"/>
      </w:tblGrid>
      <w:tr w:rsidR="009749CA" w:rsidRPr="009749CA" w14:paraId="28634CF9" w14:textId="77777777" w:rsidTr="009749CA">
        <w:trPr>
          <w:jc w:val="center"/>
        </w:trPr>
        <w:tc>
          <w:tcPr>
            <w:tcW w:w="696" w:type="dxa"/>
          </w:tcPr>
          <w:p w14:paraId="1EFA491A" w14:textId="77777777" w:rsidR="009749CA" w:rsidRPr="009749CA" w:rsidRDefault="009749CA" w:rsidP="000F247E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b/>
                <w:bCs/>
              </w:rPr>
            </w:pPr>
          </w:p>
        </w:tc>
        <w:tc>
          <w:tcPr>
            <w:tcW w:w="3127" w:type="dxa"/>
            <w:gridSpan w:val="2"/>
          </w:tcPr>
          <w:p w14:paraId="79074EB4" w14:textId="5B43CBE4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bCs/>
              </w:rPr>
            </w:pPr>
            <w:r w:rsidRPr="009749CA">
              <w:rPr>
                <w:b/>
                <w:bCs/>
              </w:rPr>
              <w:t>Tiempo de ejecución</w:t>
            </w:r>
          </w:p>
        </w:tc>
      </w:tr>
      <w:tr w:rsidR="009749CA" w:rsidRPr="009749CA" w14:paraId="09C3CF0B" w14:textId="77777777" w:rsidTr="009749CA">
        <w:trPr>
          <w:jc w:val="center"/>
        </w:trPr>
        <w:tc>
          <w:tcPr>
            <w:tcW w:w="696" w:type="dxa"/>
          </w:tcPr>
          <w:p w14:paraId="7376C637" w14:textId="3DED7AAE" w:rsidR="009749CA" w:rsidRPr="009749CA" w:rsidRDefault="009749CA" w:rsidP="000F247E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b/>
                <w:bCs/>
              </w:rPr>
            </w:pPr>
            <w:r w:rsidRPr="009749CA">
              <w:rPr>
                <w:b/>
                <w:bCs/>
              </w:rPr>
              <w:t>LP</w:t>
            </w:r>
          </w:p>
        </w:tc>
        <w:tc>
          <w:tcPr>
            <w:tcW w:w="1567" w:type="dxa"/>
          </w:tcPr>
          <w:p w14:paraId="2E9F2943" w14:textId="2CF3A475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bCs/>
              </w:rPr>
            </w:pPr>
            <w:r w:rsidRPr="009749CA">
              <w:rPr>
                <w:b/>
                <w:bCs/>
              </w:rPr>
              <w:t>Algoritmo A</w:t>
            </w:r>
          </w:p>
        </w:tc>
        <w:tc>
          <w:tcPr>
            <w:tcW w:w="1560" w:type="dxa"/>
          </w:tcPr>
          <w:p w14:paraId="2AFEBDCB" w14:textId="4DD8A0FC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bCs/>
              </w:rPr>
            </w:pPr>
            <w:r w:rsidRPr="009749CA">
              <w:rPr>
                <w:b/>
                <w:bCs/>
              </w:rPr>
              <w:t>Algoritmo B</w:t>
            </w:r>
          </w:p>
        </w:tc>
      </w:tr>
      <w:tr w:rsidR="009749CA" w:rsidRPr="009749CA" w14:paraId="5100F655" w14:textId="77777777" w:rsidTr="009749CA">
        <w:trPr>
          <w:jc w:val="center"/>
        </w:trPr>
        <w:tc>
          <w:tcPr>
            <w:tcW w:w="696" w:type="dxa"/>
          </w:tcPr>
          <w:p w14:paraId="29E60D45" w14:textId="77777777" w:rsidR="009749CA" w:rsidRPr="009749CA" w:rsidRDefault="009749CA" w:rsidP="000F247E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1</w:t>
            </w:r>
          </w:p>
        </w:tc>
        <w:tc>
          <w:tcPr>
            <w:tcW w:w="1567" w:type="dxa"/>
          </w:tcPr>
          <w:p w14:paraId="7997DC0A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1000</w:t>
            </w:r>
          </w:p>
        </w:tc>
        <w:tc>
          <w:tcPr>
            <w:tcW w:w="1560" w:type="dxa"/>
          </w:tcPr>
          <w:p w14:paraId="51E172E1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1000</w:t>
            </w:r>
          </w:p>
        </w:tc>
      </w:tr>
      <w:tr w:rsidR="009749CA" w:rsidRPr="009749CA" w14:paraId="73DF5AB2" w14:textId="77777777" w:rsidTr="009749CA">
        <w:trPr>
          <w:jc w:val="center"/>
        </w:trPr>
        <w:tc>
          <w:tcPr>
            <w:tcW w:w="696" w:type="dxa"/>
          </w:tcPr>
          <w:p w14:paraId="2CF6F77E" w14:textId="77777777" w:rsidR="009749CA" w:rsidRPr="009749CA" w:rsidRDefault="009749CA" w:rsidP="000F247E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 xml:space="preserve">2 </w:t>
            </w:r>
          </w:p>
        </w:tc>
        <w:tc>
          <w:tcPr>
            <w:tcW w:w="1567" w:type="dxa"/>
          </w:tcPr>
          <w:p w14:paraId="198163BC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550</w:t>
            </w:r>
          </w:p>
        </w:tc>
        <w:tc>
          <w:tcPr>
            <w:tcW w:w="1560" w:type="dxa"/>
          </w:tcPr>
          <w:p w14:paraId="13DBD74D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600</w:t>
            </w:r>
          </w:p>
        </w:tc>
      </w:tr>
      <w:tr w:rsidR="009749CA" w:rsidRPr="009749CA" w14:paraId="6CFB06A7" w14:textId="77777777" w:rsidTr="009749CA">
        <w:trPr>
          <w:jc w:val="center"/>
        </w:trPr>
        <w:tc>
          <w:tcPr>
            <w:tcW w:w="696" w:type="dxa"/>
          </w:tcPr>
          <w:p w14:paraId="5AA74191" w14:textId="77777777" w:rsidR="009749CA" w:rsidRPr="009749CA" w:rsidRDefault="009749CA" w:rsidP="000F247E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4</w:t>
            </w:r>
          </w:p>
        </w:tc>
        <w:tc>
          <w:tcPr>
            <w:tcW w:w="1567" w:type="dxa"/>
          </w:tcPr>
          <w:p w14:paraId="5D8B4EE3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300</w:t>
            </w:r>
          </w:p>
        </w:tc>
        <w:tc>
          <w:tcPr>
            <w:tcW w:w="1560" w:type="dxa"/>
          </w:tcPr>
          <w:p w14:paraId="445E33EE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350</w:t>
            </w:r>
          </w:p>
        </w:tc>
      </w:tr>
      <w:tr w:rsidR="009749CA" w:rsidRPr="009749CA" w14:paraId="48033AA1" w14:textId="77777777" w:rsidTr="009749CA">
        <w:trPr>
          <w:jc w:val="center"/>
        </w:trPr>
        <w:tc>
          <w:tcPr>
            <w:tcW w:w="696" w:type="dxa"/>
          </w:tcPr>
          <w:p w14:paraId="753B22A9" w14:textId="77777777" w:rsidR="009749CA" w:rsidRPr="009749CA" w:rsidRDefault="009749CA" w:rsidP="000F247E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8</w:t>
            </w:r>
          </w:p>
        </w:tc>
        <w:tc>
          <w:tcPr>
            <w:tcW w:w="1567" w:type="dxa"/>
          </w:tcPr>
          <w:p w14:paraId="78ADA01B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180</w:t>
            </w:r>
          </w:p>
        </w:tc>
        <w:tc>
          <w:tcPr>
            <w:tcW w:w="1560" w:type="dxa"/>
          </w:tcPr>
          <w:p w14:paraId="37E42F9C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230</w:t>
            </w:r>
          </w:p>
        </w:tc>
      </w:tr>
      <w:tr w:rsidR="009749CA" w:rsidRPr="009749CA" w14:paraId="72C24AA8" w14:textId="77777777" w:rsidTr="009749CA">
        <w:trPr>
          <w:jc w:val="center"/>
        </w:trPr>
        <w:tc>
          <w:tcPr>
            <w:tcW w:w="696" w:type="dxa"/>
          </w:tcPr>
          <w:p w14:paraId="3EED0CDA" w14:textId="77777777" w:rsidR="009749CA" w:rsidRPr="009749CA" w:rsidRDefault="009749CA" w:rsidP="000F247E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16</w:t>
            </w:r>
          </w:p>
        </w:tc>
        <w:tc>
          <w:tcPr>
            <w:tcW w:w="1567" w:type="dxa"/>
          </w:tcPr>
          <w:p w14:paraId="2712E349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100</w:t>
            </w:r>
          </w:p>
        </w:tc>
        <w:tc>
          <w:tcPr>
            <w:tcW w:w="1560" w:type="dxa"/>
          </w:tcPr>
          <w:p w14:paraId="1AA62410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150</w:t>
            </w:r>
          </w:p>
        </w:tc>
      </w:tr>
      <w:tr w:rsidR="009749CA" w:rsidRPr="009749CA" w14:paraId="322AAA8A" w14:textId="77777777" w:rsidTr="009749CA">
        <w:trPr>
          <w:jc w:val="center"/>
        </w:trPr>
        <w:tc>
          <w:tcPr>
            <w:tcW w:w="696" w:type="dxa"/>
          </w:tcPr>
          <w:p w14:paraId="22B70EDC" w14:textId="77777777" w:rsidR="009749CA" w:rsidRPr="009749CA" w:rsidRDefault="009749CA" w:rsidP="000F247E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32</w:t>
            </w:r>
          </w:p>
        </w:tc>
        <w:tc>
          <w:tcPr>
            <w:tcW w:w="1567" w:type="dxa"/>
          </w:tcPr>
          <w:p w14:paraId="63C1E343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70</w:t>
            </w:r>
          </w:p>
        </w:tc>
        <w:tc>
          <w:tcPr>
            <w:tcW w:w="1560" w:type="dxa"/>
          </w:tcPr>
          <w:p w14:paraId="20387D46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130</w:t>
            </w:r>
          </w:p>
        </w:tc>
      </w:tr>
      <w:tr w:rsidR="009749CA" w:rsidRPr="009749CA" w14:paraId="69831105" w14:textId="77777777" w:rsidTr="009749CA">
        <w:trPr>
          <w:jc w:val="center"/>
        </w:trPr>
        <w:tc>
          <w:tcPr>
            <w:tcW w:w="696" w:type="dxa"/>
          </w:tcPr>
          <w:p w14:paraId="29DD4E3F" w14:textId="77777777" w:rsidR="009749CA" w:rsidRPr="009749CA" w:rsidRDefault="009749CA" w:rsidP="000F247E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64</w:t>
            </w:r>
          </w:p>
        </w:tc>
        <w:tc>
          <w:tcPr>
            <w:tcW w:w="1567" w:type="dxa"/>
          </w:tcPr>
          <w:p w14:paraId="2A0F7FC2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50</w:t>
            </w:r>
          </w:p>
        </w:tc>
        <w:tc>
          <w:tcPr>
            <w:tcW w:w="1560" w:type="dxa"/>
          </w:tcPr>
          <w:p w14:paraId="2FA50A26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100</w:t>
            </w:r>
          </w:p>
        </w:tc>
      </w:tr>
      <w:tr w:rsidR="009749CA" w:rsidRPr="009749CA" w14:paraId="26E89673" w14:textId="77777777" w:rsidTr="009749CA">
        <w:trPr>
          <w:jc w:val="center"/>
        </w:trPr>
        <w:tc>
          <w:tcPr>
            <w:tcW w:w="696" w:type="dxa"/>
          </w:tcPr>
          <w:p w14:paraId="6430D604" w14:textId="77777777" w:rsidR="009749CA" w:rsidRPr="009749CA" w:rsidRDefault="009749CA" w:rsidP="000F247E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128</w:t>
            </w:r>
          </w:p>
        </w:tc>
        <w:tc>
          <w:tcPr>
            <w:tcW w:w="1567" w:type="dxa"/>
          </w:tcPr>
          <w:p w14:paraId="408F3231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40</w:t>
            </w:r>
          </w:p>
        </w:tc>
        <w:tc>
          <w:tcPr>
            <w:tcW w:w="1560" w:type="dxa"/>
          </w:tcPr>
          <w:p w14:paraId="50855A5E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90</w:t>
            </w:r>
          </w:p>
        </w:tc>
      </w:tr>
      <w:tr w:rsidR="009749CA" w:rsidRPr="009749CA" w14:paraId="76CBCA6C" w14:textId="77777777" w:rsidTr="009749CA">
        <w:trPr>
          <w:jc w:val="center"/>
        </w:trPr>
        <w:tc>
          <w:tcPr>
            <w:tcW w:w="696" w:type="dxa"/>
          </w:tcPr>
          <w:p w14:paraId="43E08C80" w14:textId="77777777" w:rsidR="009749CA" w:rsidRPr="009749CA" w:rsidRDefault="009749CA" w:rsidP="000F247E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256</w:t>
            </w:r>
          </w:p>
        </w:tc>
        <w:tc>
          <w:tcPr>
            <w:tcW w:w="1567" w:type="dxa"/>
          </w:tcPr>
          <w:p w14:paraId="187AD25C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30</w:t>
            </w:r>
          </w:p>
        </w:tc>
        <w:tc>
          <w:tcPr>
            <w:tcW w:w="1560" w:type="dxa"/>
          </w:tcPr>
          <w:p w14:paraId="3AE4CE51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80</w:t>
            </w:r>
          </w:p>
        </w:tc>
      </w:tr>
      <w:tr w:rsidR="009749CA" w:rsidRPr="009749CA" w14:paraId="7B18F6AC" w14:textId="77777777" w:rsidTr="009749CA">
        <w:trPr>
          <w:jc w:val="center"/>
        </w:trPr>
        <w:tc>
          <w:tcPr>
            <w:tcW w:w="696" w:type="dxa"/>
          </w:tcPr>
          <w:p w14:paraId="032178A4" w14:textId="77777777" w:rsidR="009749CA" w:rsidRPr="009749CA" w:rsidRDefault="009749CA" w:rsidP="000F247E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512</w:t>
            </w:r>
          </w:p>
        </w:tc>
        <w:tc>
          <w:tcPr>
            <w:tcW w:w="1567" w:type="dxa"/>
          </w:tcPr>
          <w:p w14:paraId="361DD22B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25</w:t>
            </w:r>
          </w:p>
        </w:tc>
        <w:tc>
          <w:tcPr>
            <w:tcW w:w="1560" w:type="dxa"/>
          </w:tcPr>
          <w:p w14:paraId="31148401" w14:textId="77777777" w:rsidR="009749CA" w:rsidRPr="009749CA" w:rsidRDefault="009749CA" w:rsidP="009749CA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75</w:t>
            </w:r>
          </w:p>
        </w:tc>
      </w:tr>
    </w:tbl>
    <w:p w14:paraId="2BE739D4" w14:textId="77777777" w:rsidR="009749CA" w:rsidRDefault="009749CA" w:rsidP="009749CA">
      <w:pPr>
        <w:widowControl w:val="0"/>
        <w:autoSpaceDE w:val="0"/>
        <w:autoSpaceDN w:val="0"/>
        <w:adjustRightInd w:val="0"/>
        <w:spacing w:before="0" w:after="0"/>
      </w:pPr>
    </w:p>
    <w:p w14:paraId="22273218" w14:textId="13DC4490" w:rsidR="009749CA" w:rsidRDefault="009749CA" w:rsidP="003634D3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/>
      </w:pPr>
      <w:r>
        <w:t>Determine qué tipo de escalabilidad se puede determinar en base a los datos entregados.</w:t>
      </w:r>
    </w:p>
    <w:p w14:paraId="44317B1B" w14:textId="55D16E4E" w:rsidR="00661B21" w:rsidRDefault="00661B21" w:rsidP="00661B21">
      <w:pPr>
        <w:widowControl w:val="0"/>
        <w:autoSpaceDE w:val="0"/>
        <w:autoSpaceDN w:val="0"/>
        <w:adjustRightInd w:val="0"/>
        <w:spacing w:before="0" w:after="0"/>
      </w:pPr>
    </w:p>
    <w:p w14:paraId="5E817948" w14:textId="77777777" w:rsidR="00B071CA" w:rsidRDefault="00B071CA" w:rsidP="00661B21">
      <w:pPr>
        <w:widowControl w:val="0"/>
        <w:autoSpaceDE w:val="0"/>
        <w:autoSpaceDN w:val="0"/>
        <w:adjustRightInd w:val="0"/>
        <w:spacing w:before="0" w:after="0"/>
      </w:pPr>
    </w:p>
    <w:p w14:paraId="31E2BDDB" w14:textId="10A21B79" w:rsidR="003634D3" w:rsidRDefault="009749CA" w:rsidP="003634D3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/>
      </w:pPr>
      <w:r>
        <w:t>Determine la eficiencia de ambos algoritmos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352"/>
        <w:gridCol w:w="1335"/>
        <w:gridCol w:w="1379"/>
        <w:gridCol w:w="1464"/>
        <w:gridCol w:w="1445"/>
        <w:gridCol w:w="1230"/>
      </w:tblGrid>
      <w:tr w:rsidR="002D2881" w:rsidRPr="009749CA" w14:paraId="11BFDCF0" w14:textId="37E2A1E5" w:rsidTr="003E16AF">
        <w:trPr>
          <w:jc w:val="center"/>
        </w:trPr>
        <w:tc>
          <w:tcPr>
            <w:tcW w:w="630" w:type="dxa"/>
          </w:tcPr>
          <w:p w14:paraId="4944E515" w14:textId="77777777" w:rsidR="002D2881" w:rsidRPr="009749CA" w:rsidRDefault="002D2881" w:rsidP="00E32457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b/>
                <w:bCs/>
              </w:rPr>
            </w:pPr>
          </w:p>
        </w:tc>
        <w:tc>
          <w:tcPr>
            <w:tcW w:w="4066" w:type="dxa"/>
            <w:gridSpan w:val="3"/>
          </w:tcPr>
          <w:p w14:paraId="086BCE24" w14:textId="70FC5733" w:rsidR="002D2881" w:rsidRPr="009749CA" w:rsidRDefault="002D2881" w:rsidP="00E32457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bCs/>
              </w:rPr>
            </w:pPr>
            <w:r w:rsidRPr="009749CA">
              <w:rPr>
                <w:b/>
                <w:bCs/>
              </w:rPr>
              <w:t>Algoritmo A</w:t>
            </w:r>
          </w:p>
        </w:tc>
        <w:tc>
          <w:tcPr>
            <w:tcW w:w="4139" w:type="dxa"/>
            <w:gridSpan w:val="3"/>
          </w:tcPr>
          <w:p w14:paraId="0C69B05A" w14:textId="52FBA540" w:rsidR="002D2881" w:rsidRPr="009749CA" w:rsidRDefault="002D2881" w:rsidP="00E32457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bCs/>
              </w:rPr>
            </w:pPr>
            <w:r w:rsidRPr="009749CA">
              <w:rPr>
                <w:b/>
                <w:bCs/>
              </w:rPr>
              <w:t>Algoritmo B</w:t>
            </w:r>
          </w:p>
        </w:tc>
      </w:tr>
      <w:tr w:rsidR="002D2881" w:rsidRPr="009749CA" w14:paraId="14FF4AC9" w14:textId="4D9F1E39" w:rsidTr="002D2881">
        <w:trPr>
          <w:jc w:val="center"/>
        </w:trPr>
        <w:tc>
          <w:tcPr>
            <w:tcW w:w="630" w:type="dxa"/>
          </w:tcPr>
          <w:p w14:paraId="088B9BC3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b/>
                <w:bCs/>
              </w:rPr>
            </w:pPr>
            <w:r w:rsidRPr="009749CA">
              <w:rPr>
                <w:b/>
                <w:bCs/>
              </w:rPr>
              <w:t>LP</w:t>
            </w:r>
          </w:p>
        </w:tc>
        <w:tc>
          <w:tcPr>
            <w:tcW w:w="1352" w:type="dxa"/>
          </w:tcPr>
          <w:p w14:paraId="6EE340A2" w14:textId="673AF568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bCs/>
              </w:rPr>
            </w:pPr>
            <w:r w:rsidRPr="009749CA">
              <w:rPr>
                <w:b/>
                <w:bCs/>
              </w:rPr>
              <w:t>Tiempo de ejecución</w:t>
            </w:r>
          </w:p>
        </w:tc>
        <w:tc>
          <w:tcPr>
            <w:tcW w:w="1335" w:type="dxa"/>
          </w:tcPr>
          <w:p w14:paraId="1F337AEB" w14:textId="41BB714D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SpeedUP</w:t>
            </w:r>
          </w:p>
        </w:tc>
        <w:tc>
          <w:tcPr>
            <w:tcW w:w="1379" w:type="dxa"/>
          </w:tcPr>
          <w:p w14:paraId="07C5BAD4" w14:textId="5F72A7D5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Eficiencia</w:t>
            </w:r>
          </w:p>
        </w:tc>
        <w:tc>
          <w:tcPr>
            <w:tcW w:w="1464" w:type="dxa"/>
          </w:tcPr>
          <w:p w14:paraId="497C45F8" w14:textId="254520F3" w:rsidR="002D2881" w:rsidRPr="002D2881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rPr>
                <w:b/>
                <w:bCs/>
              </w:rPr>
              <w:t>Tiempo de ejecución</w:t>
            </w:r>
          </w:p>
        </w:tc>
        <w:tc>
          <w:tcPr>
            <w:tcW w:w="1445" w:type="dxa"/>
          </w:tcPr>
          <w:p w14:paraId="6D7499FE" w14:textId="77514BF0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SpeedUP</w:t>
            </w:r>
          </w:p>
        </w:tc>
        <w:tc>
          <w:tcPr>
            <w:tcW w:w="1230" w:type="dxa"/>
          </w:tcPr>
          <w:p w14:paraId="6C574D04" w14:textId="04DB3AAA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Eficiencia</w:t>
            </w:r>
          </w:p>
        </w:tc>
      </w:tr>
      <w:tr w:rsidR="002D2881" w:rsidRPr="009749CA" w14:paraId="26ACC57E" w14:textId="6C328A43" w:rsidTr="002D2881">
        <w:trPr>
          <w:jc w:val="center"/>
        </w:trPr>
        <w:tc>
          <w:tcPr>
            <w:tcW w:w="630" w:type="dxa"/>
          </w:tcPr>
          <w:p w14:paraId="20E4CA74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1</w:t>
            </w:r>
          </w:p>
        </w:tc>
        <w:tc>
          <w:tcPr>
            <w:tcW w:w="1352" w:type="dxa"/>
          </w:tcPr>
          <w:p w14:paraId="043777EC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1000</w:t>
            </w:r>
          </w:p>
        </w:tc>
        <w:tc>
          <w:tcPr>
            <w:tcW w:w="1335" w:type="dxa"/>
          </w:tcPr>
          <w:p w14:paraId="5F00398D" w14:textId="1CC0E982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79" w:type="dxa"/>
          </w:tcPr>
          <w:p w14:paraId="6EBF5468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64" w:type="dxa"/>
          </w:tcPr>
          <w:p w14:paraId="5633FC47" w14:textId="4250524C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  <w:r w:rsidRPr="009749CA">
              <w:t>1000</w:t>
            </w:r>
          </w:p>
        </w:tc>
        <w:tc>
          <w:tcPr>
            <w:tcW w:w="1445" w:type="dxa"/>
          </w:tcPr>
          <w:p w14:paraId="3D0E90C2" w14:textId="3F951ADA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230" w:type="dxa"/>
          </w:tcPr>
          <w:p w14:paraId="69EF1743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</w:tr>
      <w:tr w:rsidR="002D2881" w:rsidRPr="009749CA" w14:paraId="1FD7174C" w14:textId="145C46F9" w:rsidTr="002D2881">
        <w:trPr>
          <w:jc w:val="center"/>
        </w:trPr>
        <w:tc>
          <w:tcPr>
            <w:tcW w:w="630" w:type="dxa"/>
          </w:tcPr>
          <w:p w14:paraId="4D21427F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 xml:space="preserve">2 </w:t>
            </w:r>
          </w:p>
        </w:tc>
        <w:tc>
          <w:tcPr>
            <w:tcW w:w="1352" w:type="dxa"/>
          </w:tcPr>
          <w:p w14:paraId="1000E62B" w14:textId="44A19FEC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35" w:type="dxa"/>
          </w:tcPr>
          <w:p w14:paraId="0D8AC5E8" w14:textId="4A55476B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79" w:type="dxa"/>
          </w:tcPr>
          <w:p w14:paraId="14AD61C3" w14:textId="7E602AC2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64" w:type="dxa"/>
          </w:tcPr>
          <w:p w14:paraId="05FB1C4A" w14:textId="47E02E61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45" w:type="dxa"/>
          </w:tcPr>
          <w:p w14:paraId="528267F3" w14:textId="450ABC22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230" w:type="dxa"/>
          </w:tcPr>
          <w:p w14:paraId="331B8BEF" w14:textId="0E895190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</w:tr>
      <w:tr w:rsidR="002D2881" w:rsidRPr="009749CA" w14:paraId="528BB8D1" w14:textId="42D4229F" w:rsidTr="002D2881">
        <w:trPr>
          <w:jc w:val="center"/>
        </w:trPr>
        <w:tc>
          <w:tcPr>
            <w:tcW w:w="630" w:type="dxa"/>
          </w:tcPr>
          <w:p w14:paraId="19A57310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4</w:t>
            </w:r>
          </w:p>
        </w:tc>
        <w:tc>
          <w:tcPr>
            <w:tcW w:w="1352" w:type="dxa"/>
          </w:tcPr>
          <w:p w14:paraId="7B3BE5FB" w14:textId="0D64C29A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35" w:type="dxa"/>
          </w:tcPr>
          <w:p w14:paraId="43F2BEBA" w14:textId="60CF57B6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79" w:type="dxa"/>
          </w:tcPr>
          <w:p w14:paraId="4E8FB4CB" w14:textId="135C8E64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64" w:type="dxa"/>
          </w:tcPr>
          <w:p w14:paraId="76C07FDF" w14:textId="53342AD8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45" w:type="dxa"/>
          </w:tcPr>
          <w:p w14:paraId="376AF64F" w14:textId="7C3332E3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230" w:type="dxa"/>
          </w:tcPr>
          <w:p w14:paraId="5F40FC96" w14:textId="0781089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</w:tr>
      <w:tr w:rsidR="002D2881" w:rsidRPr="009749CA" w14:paraId="70C4C9F2" w14:textId="5B26E3A0" w:rsidTr="002D2881">
        <w:trPr>
          <w:jc w:val="center"/>
        </w:trPr>
        <w:tc>
          <w:tcPr>
            <w:tcW w:w="630" w:type="dxa"/>
          </w:tcPr>
          <w:p w14:paraId="553DFC32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8</w:t>
            </w:r>
          </w:p>
        </w:tc>
        <w:tc>
          <w:tcPr>
            <w:tcW w:w="1352" w:type="dxa"/>
          </w:tcPr>
          <w:p w14:paraId="4600F4F0" w14:textId="2BB0A405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35" w:type="dxa"/>
          </w:tcPr>
          <w:p w14:paraId="2DC16ECF" w14:textId="4B76E80A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79" w:type="dxa"/>
          </w:tcPr>
          <w:p w14:paraId="7C2D2A7E" w14:textId="0C02334E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64" w:type="dxa"/>
          </w:tcPr>
          <w:p w14:paraId="7AF702EF" w14:textId="2F8B3F25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45" w:type="dxa"/>
          </w:tcPr>
          <w:p w14:paraId="1E51BE28" w14:textId="6DCB6915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230" w:type="dxa"/>
          </w:tcPr>
          <w:p w14:paraId="7DF768DB" w14:textId="6D8A4D7B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</w:tr>
      <w:tr w:rsidR="002D2881" w:rsidRPr="009749CA" w14:paraId="008D9309" w14:textId="177EA3CE" w:rsidTr="002D2881">
        <w:trPr>
          <w:jc w:val="center"/>
        </w:trPr>
        <w:tc>
          <w:tcPr>
            <w:tcW w:w="630" w:type="dxa"/>
          </w:tcPr>
          <w:p w14:paraId="48844572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16</w:t>
            </w:r>
          </w:p>
        </w:tc>
        <w:tc>
          <w:tcPr>
            <w:tcW w:w="1352" w:type="dxa"/>
          </w:tcPr>
          <w:p w14:paraId="1568FC0F" w14:textId="1BE3A251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35" w:type="dxa"/>
          </w:tcPr>
          <w:p w14:paraId="779A9686" w14:textId="1D4930D8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79" w:type="dxa"/>
          </w:tcPr>
          <w:p w14:paraId="5DE7481A" w14:textId="017C6C08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64" w:type="dxa"/>
          </w:tcPr>
          <w:p w14:paraId="1FB08F16" w14:textId="61A491DB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45" w:type="dxa"/>
          </w:tcPr>
          <w:p w14:paraId="239D9509" w14:textId="065ABA2A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230" w:type="dxa"/>
          </w:tcPr>
          <w:p w14:paraId="705ECE41" w14:textId="32912C3C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</w:tr>
      <w:tr w:rsidR="002D2881" w:rsidRPr="009749CA" w14:paraId="1987F25D" w14:textId="001B8B34" w:rsidTr="002D2881">
        <w:trPr>
          <w:jc w:val="center"/>
        </w:trPr>
        <w:tc>
          <w:tcPr>
            <w:tcW w:w="630" w:type="dxa"/>
          </w:tcPr>
          <w:p w14:paraId="524E7997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32</w:t>
            </w:r>
          </w:p>
        </w:tc>
        <w:tc>
          <w:tcPr>
            <w:tcW w:w="1352" w:type="dxa"/>
          </w:tcPr>
          <w:p w14:paraId="279B6DF9" w14:textId="6CD1EEAF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35" w:type="dxa"/>
          </w:tcPr>
          <w:p w14:paraId="10D6BFC7" w14:textId="2CE874B4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79" w:type="dxa"/>
          </w:tcPr>
          <w:p w14:paraId="20C7DBDD" w14:textId="3F4749D6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64" w:type="dxa"/>
          </w:tcPr>
          <w:p w14:paraId="3C63329C" w14:textId="4199AB24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45" w:type="dxa"/>
          </w:tcPr>
          <w:p w14:paraId="7F5937F3" w14:textId="787F2ACB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230" w:type="dxa"/>
          </w:tcPr>
          <w:p w14:paraId="3BB7F978" w14:textId="06D6C639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</w:tr>
      <w:tr w:rsidR="002D2881" w:rsidRPr="009749CA" w14:paraId="6A7C49C2" w14:textId="1BEA578D" w:rsidTr="002D2881">
        <w:trPr>
          <w:jc w:val="center"/>
        </w:trPr>
        <w:tc>
          <w:tcPr>
            <w:tcW w:w="630" w:type="dxa"/>
          </w:tcPr>
          <w:p w14:paraId="0F698EB0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64</w:t>
            </w:r>
          </w:p>
        </w:tc>
        <w:tc>
          <w:tcPr>
            <w:tcW w:w="1352" w:type="dxa"/>
          </w:tcPr>
          <w:p w14:paraId="5F93B28E" w14:textId="0B9D8B6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35" w:type="dxa"/>
          </w:tcPr>
          <w:p w14:paraId="4035C967" w14:textId="14DD5F4B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79" w:type="dxa"/>
          </w:tcPr>
          <w:p w14:paraId="79D8C332" w14:textId="0B77FACE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64" w:type="dxa"/>
          </w:tcPr>
          <w:p w14:paraId="4C63FF3E" w14:textId="111270A4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45" w:type="dxa"/>
          </w:tcPr>
          <w:p w14:paraId="3530F489" w14:textId="4AE011A9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230" w:type="dxa"/>
          </w:tcPr>
          <w:p w14:paraId="082D6DC1" w14:textId="4CBEB2D9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</w:tr>
      <w:tr w:rsidR="002D2881" w:rsidRPr="009749CA" w14:paraId="1EDA4671" w14:textId="51D83B10" w:rsidTr="002D2881">
        <w:trPr>
          <w:jc w:val="center"/>
        </w:trPr>
        <w:tc>
          <w:tcPr>
            <w:tcW w:w="630" w:type="dxa"/>
          </w:tcPr>
          <w:p w14:paraId="3D269369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128</w:t>
            </w:r>
          </w:p>
        </w:tc>
        <w:tc>
          <w:tcPr>
            <w:tcW w:w="1352" w:type="dxa"/>
          </w:tcPr>
          <w:p w14:paraId="0BF1E742" w14:textId="34F3D61F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35" w:type="dxa"/>
          </w:tcPr>
          <w:p w14:paraId="5A4186B9" w14:textId="3E1489B6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79" w:type="dxa"/>
          </w:tcPr>
          <w:p w14:paraId="2891B520" w14:textId="4F991056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64" w:type="dxa"/>
          </w:tcPr>
          <w:p w14:paraId="4C26F6BB" w14:textId="3257064A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45" w:type="dxa"/>
          </w:tcPr>
          <w:p w14:paraId="5CCB3406" w14:textId="45D5B394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230" w:type="dxa"/>
          </w:tcPr>
          <w:p w14:paraId="6F5EA642" w14:textId="35F9A903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</w:tr>
      <w:tr w:rsidR="002D2881" w:rsidRPr="009749CA" w14:paraId="456BD010" w14:textId="1D1D1CD4" w:rsidTr="002D2881">
        <w:trPr>
          <w:jc w:val="center"/>
        </w:trPr>
        <w:tc>
          <w:tcPr>
            <w:tcW w:w="630" w:type="dxa"/>
          </w:tcPr>
          <w:p w14:paraId="36CD31B8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256</w:t>
            </w:r>
          </w:p>
        </w:tc>
        <w:tc>
          <w:tcPr>
            <w:tcW w:w="1352" w:type="dxa"/>
          </w:tcPr>
          <w:p w14:paraId="78F9436C" w14:textId="7EE7D596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35" w:type="dxa"/>
          </w:tcPr>
          <w:p w14:paraId="0D9C6F70" w14:textId="53B91858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79" w:type="dxa"/>
          </w:tcPr>
          <w:p w14:paraId="06869AFC" w14:textId="6D4A3AA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64" w:type="dxa"/>
          </w:tcPr>
          <w:p w14:paraId="21FC6A7C" w14:textId="0EB9143E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45" w:type="dxa"/>
          </w:tcPr>
          <w:p w14:paraId="2B58CD7E" w14:textId="4AB14BE3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230" w:type="dxa"/>
          </w:tcPr>
          <w:p w14:paraId="00E7A565" w14:textId="096A3649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</w:tr>
      <w:tr w:rsidR="002D2881" w:rsidRPr="009749CA" w14:paraId="677C6E6A" w14:textId="51C0C5E5" w:rsidTr="002D2881">
        <w:trPr>
          <w:jc w:val="center"/>
        </w:trPr>
        <w:tc>
          <w:tcPr>
            <w:tcW w:w="630" w:type="dxa"/>
          </w:tcPr>
          <w:p w14:paraId="5419CE60" w14:textId="77777777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</w:pPr>
            <w:r w:rsidRPr="009749CA">
              <w:t>512</w:t>
            </w:r>
          </w:p>
        </w:tc>
        <w:tc>
          <w:tcPr>
            <w:tcW w:w="1352" w:type="dxa"/>
          </w:tcPr>
          <w:p w14:paraId="7D0F2D89" w14:textId="59ACD0C1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35" w:type="dxa"/>
          </w:tcPr>
          <w:p w14:paraId="4A52D9DA" w14:textId="0603C518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379" w:type="dxa"/>
          </w:tcPr>
          <w:p w14:paraId="5FA75A43" w14:textId="364EBF0A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64" w:type="dxa"/>
          </w:tcPr>
          <w:p w14:paraId="3AD5BA63" w14:textId="387331EA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445" w:type="dxa"/>
          </w:tcPr>
          <w:p w14:paraId="337CDF5E" w14:textId="70EFBEAF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  <w:tc>
          <w:tcPr>
            <w:tcW w:w="1230" w:type="dxa"/>
          </w:tcPr>
          <w:p w14:paraId="6B74B07E" w14:textId="1EF9D1BB" w:rsidR="002D2881" w:rsidRPr="009749CA" w:rsidRDefault="002D2881" w:rsidP="002D288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</w:pPr>
          </w:p>
        </w:tc>
      </w:tr>
    </w:tbl>
    <w:p w14:paraId="6EB9FEBD" w14:textId="77777777" w:rsidR="00661B21" w:rsidRDefault="00661B21" w:rsidP="00661B21">
      <w:pPr>
        <w:pStyle w:val="Prrafodelista"/>
      </w:pPr>
    </w:p>
    <w:p w14:paraId="3604BC56" w14:textId="77777777" w:rsidR="00661B21" w:rsidRDefault="00661B21" w:rsidP="00661B21">
      <w:pPr>
        <w:widowControl w:val="0"/>
        <w:autoSpaceDE w:val="0"/>
        <w:autoSpaceDN w:val="0"/>
        <w:adjustRightInd w:val="0"/>
        <w:spacing w:before="0" w:after="0"/>
      </w:pPr>
    </w:p>
    <w:p w14:paraId="629A4F27" w14:textId="4F177A40" w:rsidR="003634D3" w:rsidRDefault="009749CA" w:rsidP="003634D3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/>
      </w:pPr>
      <w:r>
        <w:t>Determine hasta qué cantidad de LP conviene utilizar cada algoritmo</w:t>
      </w:r>
    </w:p>
    <w:p w14:paraId="2217E28E" w14:textId="77777777" w:rsidR="00661B21" w:rsidRDefault="00661B21" w:rsidP="00661B21">
      <w:pPr>
        <w:widowControl w:val="0"/>
        <w:autoSpaceDE w:val="0"/>
        <w:autoSpaceDN w:val="0"/>
        <w:adjustRightInd w:val="0"/>
        <w:spacing w:before="0" w:after="0"/>
      </w:pPr>
    </w:p>
    <w:p w14:paraId="530ACE6F" w14:textId="77777777" w:rsidR="003634D3" w:rsidRPr="003634D3" w:rsidRDefault="003634D3" w:rsidP="003634D3">
      <w:pPr>
        <w:rPr>
          <w:lang w:val="es-419"/>
        </w:rPr>
      </w:pPr>
    </w:p>
    <w:sectPr w:rsidR="003634D3" w:rsidRPr="003634D3" w:rsidSect="00546D88">
      <w:headerReference w:type="default" r:id="rId8"/>
      <w:footerReference w:type="even" r:id="rId9"/>
      <w:footerReference w:type="default" r:id="rId10"/>
      <w:pgSz w:w="12240" w:h="15840"/>
      <w:pgMar w:top="1276" w:right="1694" w:bottom="1276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3AA85" w14:textId="77777777" w:rsidR="00B26A17" w:rsidRDefault="00B26A17" w:rsidP="000F2991">
      <w:r>
        <w:separator/>
      </w:r>
    </w:p>
  </w:endnote>
  <w:endnote w:type="continuationSeparator" w:id="0">
    <w:p w14:paraId="567C42E7" w14:textId="77777777" w:rsidR="00B26A17" w:rsidRDefault="00B26A17" w:rsidP="000F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7232" w14:textId="77777777" w:rsidR="00105AFF" w:rsidRDefault="00105AFF" w:rsidP="000F2991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6CAE85" w14:textId="77777777" w:rsidR="00105AFF" w:rsidRDefault="00105AFF" w:rsidP="000F29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1117" w14:textId="77777777" w:rsidR="00105AFF" w:rsidRPr="00E470ED" w:rsidRDefault="00105AFF" w:rsidP="000F2991">
    <w:pPr>
      <w:pStyle w:val="Piedepgina"/>
      <w:rPr>
        <w:rStyle w:val="Nmerodepgina"/>
        <w:sz w:val="16"/>
        <w:szCs w:val="16"/>
      </w:rPr>
    </w:pPr>
    <w:r w:rsidRPr="00E470ED">
      <w:rPr>
        <w:rStyle w:val="Nmerodepgina"/>
        <w:sz w:val="16"/>
        <w:szCs w:val="16"/>
      </w:rPr>
      <w:fldChar w:fldCharType="begin"/>
    </w:r>
    <w:r w:rsidRPr="00E470ED">
      <w:rPr>
        <w:rStyle w:val="Nmerodepgina"/>
        <w:sz w:val="16"/>
        <w:szCs w:val="16"/>
      </w:rPr>
      <w:instrText xml:space="preserve">PAGE  </w:instrText>
    </w:r>
    <w:r w:rsidRPr="00E470ED">
      <w:rPr>
        <w:rStyle w:val="Nmerodepgina"/>
        <w:sz w:val="16"/>
        <w:szCs w:val="16"/>
      </w:rPr>
      <w:fldChar w:fldCharType="separate"/>
    </w:r>
    <w:r w:rsidR="006E4788">
      <w:rPr>
        <w:rStyle w:val="Nmerodepgina"/>
        <w:noProof/>
        <w:sz w:val="16"/>
        <w:szCs w:val="16"/>
      </w:rPr>
      <w:t>1</w:t>
    </w:r>
    <w:r w:rsidRPr="00E470ED">
      <w:rPr>
        <w:rStyle w:val="Nmerodepgina"/>
        <w:sz w:val="16"/>
        <w:szCs w:val="16"/>
      </w:rPr>
      <w:fldChar w:fldCharType="end"/>
    </w:r>
  </w:p>
  <w:p w14:paraId="6C2F58E6" w14:textId="77777777" w:rsidR="00105AFF" w:rsidRDefault="00105AFF" w:rsidP="000F29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1F9E" w14:textId="77777777" w:rsidR="00B26A17" w:rsidRDefault="00B26A17" w:rsidP="000F2991">
      <w:r>
        <w:separator/>
      </w:r>
    </w:p>
  </w:footnote>
  <w:footnote w:type="continuationSeparator" w:id="0">
    <w:p w14:paraId="3868F560" w14:textId="77777777" w:rsidR="00B26A17" w:rsidRDefault="00B26A17" w:rsidP="000F2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F643" w14:textId="77777777" w:rsidR="00105AFF" w:rsidRPr="000905F6" w:rsidRDefault="00105AFF" w:rsidP="000F29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954"/>
    <w:multiLevelType w:val="hybridMultilevel"/>
    <w:tmpl w:val="8D9C267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39A3"/>
    <w:multiLevelType w:val="hybridMultilevel"/>
    <w:tmpl w:val="09007E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186C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1A7E50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722F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11259C"/>
    <w:multiLevelType w:val="hybridMultilevel"/>
    <w:tmpl w:val="D43EC5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371"/>
    <w:multiLevelType w:val="hybridMultilevel"/>
    <w:tmpl w:val="ED92A0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BC0013"/>
    <w:multiLevelType w:val="hybridMultilevel"/>
    <w:tmpl w:val="26EEC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556C5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D43BC"/>
    <w:multiLevelType w:val="hybridMultilevel"/>
    <w:tmpl w:val="72F83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5433E"/>
    <w:multiLevelType w:val="hybridMultilevel"/>
    <w:tmpl w:val="CD50060A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C47B8"/>
    <w:multiLevelType w:val="hybridMultilevel"/>
    <w:tmpl w:val="CB6A61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F543F"/>
    <w:multiLevelType w:val="hybridMultilevel"/>
    <w:tmpl w:val="89B2D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978C6"/>
    <w:multiLevelType w:val="multilevel"/>
    <w:tmpl w:val="183649F2"/>
    <w:lvl w:ilvl="0">
      <w:start w:val="3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6DC3A43"/>
    <w:multiLevelType w:val="hybridMultilevel"/>
    <w:tmpl w:val="AD203BFC"/>
    <w:lvl w:ilvl="0" w:tplc="2722AE96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86144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E423C"/>
    <w:multiLevelType w:val="hybridMultilevel"/>
    <w:tmpl w:val="4DF04E8E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7B735F"/>
    <w:multiLevelType w:val="hybridMultilevel"/>
    <w:tmpl w:val="BD120EF0"/>
    <w:lvl w:ilvl="0" w:tplc="2722AE96">
      <w:numFmt w:val="bullet"/>
      <w:lvlText w:val="•"/>
      <w:lvlJc w:val="left"/>
      <w:pPr>
        <w:ind w:left="70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5716DB"/>
    <w:multiLevelType w:val="multilevel"/>
    <w:tmpl w:val="CB6A61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47B97"/>
    <w:multiLevelType w:val="hybridMultilevel"/>
    <w:tmpl w:val="37EA5ABE"/>
    <w:lvl w:ilvl="0" w:tplc="2722AE96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24E07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EA32684"/>
    <w:multiLevelType w:val="hybridMultilevel"/>
    <w:tmpl w:val="0324BF3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02868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702AF"/>
    <w:multiLevelType w:val="hybridMultilevel"/>
    <w:tmpl w:val="9E98B4D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53454449">
    <w:abstractNumId w:val="13"/>
  </w:num>
  <w:num w:numId="2" w16cid:durableId="688722165">
    <w:abstractNumId w:val="1"/>
  </w:num>
  <w:num w:numId="3" w16cid:durableId="720203592">
    <w:abstractNumId w:val="6"/>
  </w:num>
  <w:num w:numId="4" w16cid:durableId="375009925">
    <w:abstractNumId w:val="11"/>
  </w:num>
  <w:num w:numId="5" w16cid:durableId="1700275224">
    <w:abstractNumId w:val="18"/>
  </w:num>
  <w:num w:numId="6" w16cid:durableId="2028215265">
    <w:abstractNumId w:val="15"/>
  </w:num>
  <w:num w:numId="7" w16cid:durableId="1722361107">
    <w:abstractNumId w:val="22"/>
  </w:num>
  <w:num w:numId="8" w16cid:durableId="297999213">
    <w:abstractNumId w:val="8"/>
  </w:num>
  <w:num w:numId="9" w16cid:durableId="2067605269">
    <w:abstractNumId w:val="3"/>
  </w:num>
  <w:num w:numId="10" w16cid:durableId="999768290">
    <w:abstractNumId w:val="2"/>
  </w:num>
  <w:num w:numId="11" w16cid:durableId="1256013155">
    <w:abstractNumId w:val="20"/>
  </w:num>
  <w:num w:numId="12" w16cid:durableId="126775356">
    <w:abstractNumId w:val="12"/>
  </w:num>
  <w:num w:numId="13" w16cid:durableId="277176163">
    <w:abstractNumId w:val="23"/>
  </w:num>
  <w:num w:numId="14" w16cid:durableId="602421544">
    <w:abstractNumId w:val="4"/>
  </w:num>
  <w:num w:numId="15" w16cid:durableId="182478400">
    <w:abstractNumId w:val="5"/>
  </w:num>
  <w:num w:numId="16" w16cid:durableId="946810105">
    <w:abstractNumId w:val="21"/>
  </w:num>
  <w:num w:numId="17" w16cid:durableId="706830210">
    <w:abstractNumId w:val="10"/>
  </w:num>
  <w:num w:numId="18" w16cid:durableId="1838184460">
    <w:abstractNumId w:val="13"/>
  </w:num>
  <w:num w:numId="19" w16cid:durableId="1645505291">
    <w:abstractNumId w:val="13"/>
  </w:num>
  <w:num w:numId="20" w16cid:durableId="1306354496">
    <w:abstractNumId w:val="0"/>
  </w:num>
  <w:num w:numId="21" w16cid:durableId="1948537229">
    <w:abstractNumId w:val="16"/>
  </w:num>
  <w:num w:numId="22" w16cid:durableId="2131707132">
    <w:abstractNumId w:val="9"/>
  </w:num>
  <w:num w:numId="23" w16cid:durableId="1476071768">
    <w:abstractNumId w:val="7"/>
  </w:num>
  <w:num w:numId="24" w16cid:durableId="1674646996">
    <w:abstractNumId w:val="14"/>
  </w:num>
  <w:num w:numId="25" w16cid:durableId="788162280">
    <w:abstractNumId w:val="17"/>
  </w:num>
  <w:num w:numId="26" w16cid:durableId="746347166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FE"/>
    <w:rsid w:val="00005E5F"/>
    <w:rsid w:val="00006D09"/>
    <w:rsid w:val="00006D2A"/>
    <w:rsid w:val="0000744A"/>
    <w:rsid w:val="000075FF"/>
    <w:rsid w:val="00013888"/>
    <w:rsid w:val="000155D5"/>
    <w:rsid w:val="00017E20"/>
    <w:rsid w:val="00024095"/>
    <w:rsid w:val="00025EBB"/>
    <w:rsid w:val="00031087"/>
    <w:rsid w:val="00031FB4"/>
    <w:rsid w:val="000334DA"/>
    <w:rsid w:val="00033A8B"/>
    <w:rsid w:val="000360A7"/>
    <w:rsid w:val="000370DD"/>
    <w:rsid w:val="00037619"/>
    <w:rsid w:val="00042478"/>
    <w:rsid w:val="0004346E"/>
    <w:rsid w:val="00044A55"/>
    <w:rsid w:val="00044C90"/>
    <w:rsid w:val="000472B9"/>
    <w:rsid w:val="00050D55"/>
    <w:rsid w:val="00052F29"/>
    <w:rsid w:val="00053EEA"/>
    <w:rsid w:val="00055E9B"/>
    <w:rsid w:val="0005750E"/>
    <w:rsid w:val="00062137"/>
    <w:rsid w:val="00066AF2"/>
    <w:rsid w:val="00071ABD"/>
    <w:rsid w:val="00074936"/>
    <w:rsid w:val="00077BEB"/>
    <w:rsid w:val="00080C01"/>
    <w:rsid w:val="00082E22"/>
    <w:rsid w:val="0008502B"/>
    <w:rsid w:val="00085BD4"/>
    <w:rsid w:val="00086638"/>
    <w:rsid w:val="000905D1"/>
    <w:rsid w:val="000905F6"/>
    <w:rsid w:val="00093E56"/>
    <w:rsid w:val="00097796"/>
    <w:rsid w:val="00097D5C"/>
    <w:rsid w:val="000A19CC"/>
    <w:rsid w:val="000B02A4"/>
    <w:rsid w:val="000B0C45"/>
    <w:rsid w:val="000B0F4A"/>
    <w:rsid w:val="000B18BE"/>
    <w:rsid w:val="000B1B56"/>
    <w:rsid w:val="000B32A6"/>
    <w:rsid w:val="000B4071"/>
    <w:rsid w:val="000B49AF"/>
    <w:rsid w:val="000B6873"/>
    <w:rsid w:val="000C0945"/>
    <w:rsid w:val="000C1D24"/>
    <w:rsid w:val="000C1FF4"/>
    <w:rsid w:val="000C3201"/>
    <w:rsid w:val="000C6BBB"/>
    <w:rsid w:val="000D0DB4"/>
    <w:rsid w:val="000D116D"/>
    <w:rsid w:val="000D1E2D"/>
    <w:rsid w:val="000D2428"/>
    <w:rsid w:val="000D28ED"/>
    <w:rsid w:val="000D2F74"/>
    <w:rsid w:val="000D38F7"/>
    <w:rsid w:val="000D52A6"/>
    <w:rsid w:val="000D6605"/>
    <w:rsid w:val="000E3676"/>
    <w:rsid w:val="000E3B2D"/>
    <w:rsid w:val="000F2991"/>
    <w:rsid w:val="000F31D0"/>
    <w:rsid w:val="000F3283"/>
    <w:rsid w:val="001021A6"/>
    <w:rsid w:val="0010394E"/>
    <w:rsid w:val="00105AFF"/>
    <w:rsid w:val="00106205"/>
    <w:rsid w:val="0011201B"/>
    <w:rsid w:val="001122E9"/>
    <w:rsid w:val="00113BC7"/>
    <w:rsid w:val="001210B6"/>
    <w:rsid w:val="00127FCE"/>
    <w:rsid w:val="00132470"/>
    <w:rsid w:val="00135494"/>
    <w:rsid w:val="00136A83"/>
    <w:rsid w:val="00136B59"/>
    <w:rsid w:val="0014288F"/>
    <w:rsid w:val="001432D6"/>
    <w:rsid w:val="00143348"/>
    <w:rsid w:val="001445E0"/>
    <w:rsid w:val="0014710B"/>
    <w:rsid w:val="00147DFA"/>
    <w:rsid w:val="00152397"/>
    <w:rsid w:val="0015714E"/>
    <w:rsid w:val="001626B4"/>
    <w:rsid w:val="0016556A"/>
    <w:rsid w:val="00165A6C"/>
    <w:rsid w:val="00165BF1"/>
    <w:rsid w:val="00167517"/>
    <w:rsid w:val="00167D7F"/>
    <w:rsid w:val="00173455"/>
    <w:rsid w:val="00175250"/>
    <w:rsid w:val="001759F6"/>
    <w:rsid w:val="001760EF"/>
    <w:rsid w:val="00180A51"/>
    <w:rsid w:val="00184F25"/>
    <w:rsid w:val="00196FEC"/>
    <w:rsid w:val="00197130"/>
    <w:rsid w:val="001B1854"/>
    <w:rsid w:val="001B2266"/>
    <w:rsid w:val="001B2EEA"/>
    <w:rsid w:val="001B3D9F"/>
    <w:rsid w:val="001B7A5D"/>
    <w:rsid w:val="001C2CEB"/>
    <w:rsid w:val="001C3ACF"/>
    <w:rsid w:val="001C4090"/>
    <w:rsid w:val="001C487D"/>
    <w:rsid w:val="001C54E9"/>
    <w:rsid w:val="001C6487"/>
    <w:rsid w:val="001C6A5A"/>
    <w:rsid w:val="001D0DF4"/>
    <w:rsid w:val="001D27CC"/>
    <w:rsid w:val="001D413F"/>
    <w:rsid w:val="001D4DE0"/>
    <w:rsid w:val="001D7524"/>
    <w:rsid w:val="001E13C0"/>
    <w:rsid w:val="001E4D05"/>
    <w:rsid w:val="001E5B9B"/>
    <w:rsid w:val="001F6522"/>
    <w:rsid w:val="001F6C1E"/>
    <w:rsid w:val="00202542"/>
    <w:rsid w:val="00203BE0"/>
    <w:rsid w:val="0020767E"/>
    <w:rsid w:val="002118BD"/>
    <w:rsid w:val="002129E6"/>
    <w:rsid w:val="00216DB6"/>
    <w:rsid w:val="00217694"/>
    <w:rsid w:val="002211D9"/>
    <w:rsid w:val="00224E92"/>
    <w:rsid w:val="002312A6"/>
    <w:rsid w:val="00231813"/>
    <w:rsid w:val="00233A05"/>
    <w:rsid w:val="002351E1"/>
    <w:rsid w:val="0024018F"/>
    <w:rsid w:val="002409A0"/>
    <w:rsid w:val="00245D2A"/>
    <w:rsid w:val="00247632"/>
    <w:rsid w:val="00250CBF"/>
    <w:rsid w:val="002510C3"/>
    <w:rsid w:val="002557D0"/>
    <w:rsid w:val="00256BDE"/>
    <w:rsid w:val="00257B9E"/>
    <w:rsid w:val="00262202"/>
    <w:rsid w:val="00262847"/>
    <w:rsid w:val="002721EE"/>
    <w:rsid w:val="002728E0"/>
    <w:rsid w:val="0027635C"/>
    <w:rsid w:val="00276A48"/>
    <w:rsid w:val="002802CD"/>
    <w:rsid w:val="00287456"/>
    <w:rsid w:val="00287708"/>
    <w:rsid w:val="00291C89"/>
    <w:rsid w:val="00294DBB"/>
    <w:rsid w:val="00294FE7"/>
    <w:rsid w:val="002952B1"/>
    <w:rsid w:val="00295B54"/>
    <w:rsid w:val="0029673A"/>
    <w:rsid w:val="00296936"/>
    <w:rsid w:val="00296EB1"/>
    <w:rsid w:val="00297991"/>
    <w:rsid w:val="00297EE9"/>
    <w:rsid w:val="002A1051"/>
    <w:rsid w:val="002A2298"/>
    <w:rsid w:val="002A68F0"/>
    <w:rsid w:val="002A72AC"/>
    <w:rsid w:val="002B4E0F"/>
    <w:rsid w:val="002B5BE3"/>
    <w:rsid w:val="002B61AD"/>
    <w:rsid w:val="002C0C04"/>
    <w:rsid w:val="002C1545"/>
    <w:rsid w:val="002C6739"/>
    <w:rsid w:val="002D0FEF"/>
    <w:rsid w:val="002D124D"/>
    <w:rsid w:val="002D2881"/>
    <w:rsid w:val="002D4864"/>
    <w:rsid w:val="002D651B"/>
    <w:rsid w:val="002D7C4C"/>
    <w:rsid w:val="002E0B5F"/>
    <w:rsid w:val="002E1661"/>
    <w:rsid w:val="002E1B7D"/>
    <w:rsid w:val="002E267C"/>
    <w:rsid w:val="002E2F89"/>
    <w:rsid w:val="002E5901"/>
    <w:rsid w:val="002E7F82"/>
    <w:rsid w:val="002F14B9"/>
    <w:rsid w:val="002F18D2"/>
    <w:rsid w:val="002F3D85"/>
    <w:rsid w:val="002F3F43"/>
    <w:rsid w:val="002F530C"/>
    <w:rsid w:val="002F5DAB"/>
    <w:rsid w:val="002F5E33"/>
    <w:rsid w:val="00300A5E"/>
    <w:rsid w:val="00301194"/>
    <w:rsid w:val="00301CEF"/>
    <w:rsid w:val="00303051"/>
    <w:rsid w:val="00304705"/>
    <w:rsid w:val="0030502F"/>
    <w:rsid w:val="00305512"/>
    <w:rsid w:val="003109D9"/>
    <w:rsid w:val="00310B64"/>
    <w:rsid w:val="00311BDA"/>
    <w:rsid w:val="003153C4"/>
    <w:rsid w:val="00317400"/>
    <w:rsid w:val="003201F9"/>
    <w:rsid w:val="00323D35"/>
    <w:rsid w:val="00323EA8"/>
    <w:rsid w:val="00325EC3"/>
    <w:rsid w:val="003264D3"/>
    <w:rsid w:val="003303CA"/>
    <w:rsid w:val="00333B99"/>
    <w:rsid w:val="00333EB9"/>
    <w:rsid w:val="00334D85"/>
    <w:rsid w:val="00335D30"/>
    <w:rsid w:val="003379CF"/>
    <w:rsid w:val="00341831"/>
    <w:rsid w:val="00344409"/>
    <w:rsid w:val="00345482"/>
    <w:rsid w:val="0034796D"/>
    <w:rsid w:val="00350826"/>
    <w:rsid w:val="00352B83"/>
    <w:rsid w:val="00353895"/>
    <w:rsid w:val="003551D8"/>
    <w:rsid w:val="00355E58"/>
    <w:rsid w:val="00357F00"/>
    <w:rsid w:val="00360F1E"/>
    <w:rsid w:val="003617D2"/>
    <w:rsid w:val="003628BE"/>
    <w:rsid w:val="0036323A"/>
    <w:rsid w:val="003634D3"/>
    <w:rsid w:val="00364321"/>
    <w:rsid w:val="003644C3"/>
    <w:rsid w:val="00364631"/>
    <w:rsid w:val="00365CEA"/>
    <w:rsid w:val="00366010"/>
    <w:rsid w:val="003703F1"/>
    <w:rsid w:val="003712D5"/>
    <w:rsid w:val="0037403B"/>
    <w:rsid w:val="0037437F"/>
    <w:rsid w:val="0037449A"/>
    <w:rsid w:val="003750A7"/>
    <w:rsid w:val="003755AA"/>
    <w:rsid w:val="00376D40"/>
    <w:rsid w:val="0037721F"/>
    <w:rsid w:val="00382408"/>
    <w:rsid w:val="003828E1"/>
    <w:rsid w:val="003833A2"/>
    <w:rsid w:val="003842B0"/>
    <w:rsid w:val="00386632"/>
    <w:rsid w:val="003918B7"/>
    <w:rsid w:val="003929D8"/>
    <w:rsid w:val="00392C18"/>
    <w:rsid w:val="003933D8"/>
    <w:rsid w:val="003945B6"/>
    <w:rsid w:val="00397E3F"/>
    <w:rsid w:val="003B0937"/>
    <w:rsid w:val="003B0C7B"/>
    <w:rsid w:val="003B18DF"/>
    <w:rsid w:val="003B1CC3"/>
    <w:rsid w:val="003B2E78"/>
    <w:rsid w:val="003B35C6"/>
    <w:rsid w:val="003B3CA8"/>
    <w:rsid w:val="003B4A9F"/>
    <w:rsid w:val="003B4E0E"/>
    <w:rsid w:val="003B7EA0"/>
    <w:rsid w:val="003C0998"/>
    <w:rsid w:val="003C0D4D"/>
    <w:rsid w:val="003C0DFD"/>
    <w:rsid w:val="003C15AE"/>
    <w:rsid w:val="003C2126"/>
    <w:rsid w:val="003C3A14"/>
    <w:rsid w:val="003C6098"/>
    <w:rsid w:val="003C6C60"/>
    <w:rsid w:val="003D0500"/>
    <w:rsid w:val="003D1E41"/>
    <w:rsid w:val="003D243F"/>
    <w:rsid w:val="003D2D24"/>
    <w:rsid w:val="003D4E4F"/>
    <w:rsid w:val="003D58AE"/>
    <w:rsid w:val="003E118E"/>
    <w:rsid w:val="003E2E0B"/>
    <w:rsid w:val="003E375A"/>
    <w:rsid w:val="003E6B07"/>
    <w:rsid w:val="003F081F"/>
    <w:rsid w:val="003F0B93"/>
    <w:rsid w:val="003F2152"/>
    <w:rsid w:val="003F2DCF"/>
    <w:rsid w:val="003F431B"/>
    <w:rsid w:val="003F4624"/>
    <w:rsid w:val="003F4CA8"/>
    <w:rsid w:val="003F6C16"/>
    <w:rsid w:val="00400A8B"/>
    <w:rsid w:val="00400BCC"/>
    <w:rsid w:val="00401049"/>
    <w:rsid w:val="0040137D"/>
    <w:rsid w:val="00405E07"/>
    <w:rsid w:val="0040661F"/>
    <w:rsid w:val="00406BB5"/>
    <w:rsid w:val="00411406"/>
    <w:rsid w:val="00412184"/>
    <w:rsid w:val="004130C3"/>
    <w:rsid w:val="0041559A"/>
    <w:rsid w:val="004161C7"/>
    <w:rsid w:val="004169FE"/>
    <w:rsid w:val="004229BB"/>
    <w:rsid w:val="00424AB8"/>
    <w:rsid w:val="00424F3E"/>
    <w:rsid w:val="00430854"/>
    <w:rsid w:val="00432CCE"/>
    <w:rsid w:val="00436C6B"/>
    <w:rsid w:val="00436D4F"/>
    <w:rsid w:val="00437125"/>
    <w:rsid w:val="004404AE"/>
    <w:rsid w:val="00441CCD"/>
    <w:rsid w:val="00442949"/>
    <w:rsid w:val="0044366A"/>
    <w:rsid w:val="00443E37"/>
    <w:rsid w:val="00444C88"/>
    <w:rsid w:val="0044510F"/>
    <w:rsid w:val="0044782C"/>
    <w:rsid w:val="00453DAD"/>
    <w:rsid w:val="00454413"/>
    <w:rsid w:val="00455637"/>
    <w:rsid w:val="0045567B"/>
    <w:rsid w:val="004603E0"/>
    <w:rsid w:val="00460795"/>
    <w:rsid w:val="0046093A"/>
    <w:rsid w:val="00462566"/>
    <w:rsid w:val="004668B3"/>
    <w:rsid w:val="00466E18"/>
    <w:rsid w:val="0047269F"/>
    <w:rsid w:val="004728FD"/>
    <w:rsid w:val="004736F6"/>
    <w:rsid w:val="0048023D"/>
    <w:rsid w:val="00481025"/>
    <w:rsid w:val="00484F73"/>
    <w:rsid w:val="004850B5"/>
    <w:rsid w:val="00485530"/>
    <w:rsid w:val="00485DC7"/>
    <w:rsid w:val="004875A9"/>
    <w:rsid w:val="00487FD2"/>
    <w:rsid w:val="004905E1"/>
    <w:rsid w:val="00491A97"/>
    <w:rsid w:val="00492127"/>
    <w:rsid w:val="00493242"/>
    <w:rsid w:val="0049355F"/>
    <w:rsid w:val="00493FA0"/>
    <w:rsid w:val="004946CF"/>
    <w:rsid w:val="00495698"/>
    <w:rsid w:val="004A70DB"/>
    <w:rsid w:val="004B1F34"/>
    <w:rsid w:val="004B37F5"/>
    <w:rsid w:val="004B5AB1"/>
    <w:rsid w:val="004B6107"/>
    <w:rsid w:val="004B67E9"/>
    <w:rsid w:val="004C11C9"/>
    <w:rsid w:val="004C1EB5"/>
    <w:rsid w:val="004C2219"/>
    <w:rsid w:val="004C5292"/>
    <w:rsid w:val="004C6C36"/>
    <w:rsid w:val="004C7BAA"/>
    <w:rsid w:val="004D10A2"/>
    <w:rsid w:val="004D319F"/>
    <w:rsid w:val="004D341E"/>
    <w:rsid w:val="004E0BF7"/>
    <w:rsid w:val="004E2250"/>
    <w:rsid w:val="004E22C0"/>
    <w:rsid w:val="004E31EA"/>
    <w:rsid w:val="004E565D"/>
    <w:rsid w:val="004E7406"/>
    <w:rsid w:val="004F3A41"/>
    <w:rsid w:val="004F4F54"/>
    <w:rsid w:val="004F502C"/>
    <w:rsid w:val="0050668C"/>
    <w:rsid w:val="00512515"/>
    <w:rsid w:val="00512AD0"/>
    <w:rsid w:val="00514396"/>
    <w:rsid w:val="00514DBB"/>
    <w:rsid w:val="00521BB2"/>
    <w:rsid w:val="00522A92"/>
    <w:rsid w:val="00526F88"/>
    <w:rsid w:val="005300A7"/>
    <w:rsid w:val="00530772"/>
    <w:rsid w:val="00531A73"/>
    <w:rsid w:val="0053494B"/>
    <w:rsid w:val="00535B8E"/>
    <w:rsid w:val="00535D4D"/>
    <w:rsid w:val="005376D2"/>
    <w:rsid w:val="00537B8A"/>
    <w:rsid w:val="00541EA7"/>
    <w:rsid w:val="00542AC3"/>
    <w:rsid w:val="00544485"/>
    <w:rsid w:val="00546D88"/>
    <w:rsid w:val="0054747F"/>
    <w:rsid w:val="00547598"/>
    <w:rsid w:val="00553B9F"/>
    <w:rsid w:val="00557B89"/>
    <w:rsid w:val="00560D06"/>
    <w:rsid w:val="005620B2"/>
    <w:rsid w:val="00564083"/>
    <w:rsid w:val="005641D8"/>
    <w:rsid w:val="00564C3B"/>
    <w:rsid w:val="005669D3"/>
    <w:rsid w:val="00570B8A"/>
    <w:rsid w:val="00571581"/>
    <w:rsid w:val="00573AAE"/>
    <w:rsid w:val="00573AE7"/>
    <w:rsid w:val="00574EA3"/>
    <w:rsid w:val="005767E5"/>
    <w:rsid w:val="00577035"/>
    <w:rsid w:val="00577909"/>
    <w:rsid w:val="00580197"/>
    <w:rsid w:val="00583F9C"/>
    <w:rsid w:val="0058614C"/>
    <w:rsid w:val="005906A3"/>
    <w:rsid w:val="00591E53"/>
    <w:rsid w:val="005A0CAC"/>
    <w:rsid w:val="005A2B55"/>
    <w:rsid w:val="005A310A"/>
    <w:rsid w:val="005A373D"/>
    <w:rsid w:val="005A3886"/>
    <w:rsid w:val="005B2944"/>
    <w:rsid w:val="005B56D5"/>
    <w:rsid w:val="005B7321"/>
    <w:rsid w:val="005C0914"/>
    <w:rsid w:val="005C112F"/>
    <w:rsid w:val="005C2C5B"/>
    <w:rsid w:val="005C3665"/>
    <w:rsid w:val="005C5145"/>
    <w:rsid w:val="005C537C"/>
    <w:rsid w:val="005D09EB"/>
    <w:rsid w:val="005D0E9E"/>
    <w:rsid w:val="005D132A"/>
    <w:rsid w:val="005D2DB4"/>
    <w:rsid w:val="005D761A"/>
    <w:rsid w:val="005E25E7"/>
    <w:rsid w:val="005E7709"/>
    <w:rsid w:val="005F168A"/>
    <w:rsid w:val="005F1759"/>
    <w:rsid w:val="005F22FB"/>
    <w:rsid w:val="005F276C"/>
    <w:rsid w:val="005F3F0A"/>
    <w:rsid w:val="005F5B8D"/>
    <w:rsid w:val="005F67CA"/>
    <w:rsid w:val="00601125"/>
    <w:rsid w:val="006028BB"/>
    <w:rsid w:val="0060413E"/>
    <w:rsid w:val="0060554E"/>
    <w:rsid w:val="00605F51"/>
    <w:rsid w:val="006064DD"/>
    <w:rsid w:val="006064EC"/>
    <w:rsid w:val="0060798E"/>
    <w:rsid w:val="00610CA1"/>
    <w:rsid w:val="00610FEF"/>
    <w:rsid w:val="006114A9"/>
    <w:rsid w:val="00611666"/>
    <w:rsid w:val="006131ED"/>
    <w:rsid w:val="00615520"/>
    <w:rsid w:val="00615D3F"/>
    <w:rsid w:val="006179F9"/>
    <w:rsid w:val="006202ED"/>
    <w:rsid w:val="006207F0"/>
    <w:rsid w:val="0062332D"/>
    <w:rsid w:val="00624492"/>
    <w:rsid w:val="006245BA"/>
    <w:rsid w:val="00624D35"/>
    <w:rsid w:val="00625B3C"/>
    <w:rsid w:val="00625D64"/>
    <w:rsid w:val="00626CDD"/>
    <w:rsid w:val="00627EFE"/>
    <w:rsid w:val="00627F89"/>
    <w:rsid w:val="006300A0"/>
    <w:rsid w:val="00631DA0"/>
    <w:rsid w:val="00633015"/>
    <w:rsid w:val="0063378C"/>
    <w:rsid w:val="0063498E"/>
    <w:rsid w:val="006376EA"/>
    <w:rsid w:val="0064001B"/>
    <w:rsid w:val="00645847"/>
    <w:rsid w:val="00645ABB"/>
    <w:rsid w:val="00650D71"/>
    <w:rsid w:val="00651483"/>
    <w:rsid w:val="00651984"/>
    <w:rsid w:val="00653042"/>
    <w:rsid w:val="0065310F"/>
    <w:rsid w:val="00653651"/>
    <w:rsid w:val="00654212"/>
    <w:rsid w:val="00657109"/>
    <w:rsid w:val="00660F28"/>
    <w:rsid w:val="00661B21"/>
    <w:rsid w:val="00662156"/>
    <w:rsid w:val="0066395E"/>
    <w:rsid w:val="00665321"/>
    <w:rsid w:val="00667FAA"/>
    <w:rsid w:val="00673005"/>
    <w:rsid w:val="00676FD4"/>
    <w:rsid w:val="00682158"/>
    <w:rsid w:val="006825E8"/>
    <w:rsid w:val="0068589C"/>
    <w:rsid w:val="00686385"/>
    <w:rsid w:val="00687CDB"/>
    <w:rsid w:val="006920F0"/>
    <w:rsid w:val="006923F1"/>
    <w:rsid w:val="00693270"/>
    <w:rsid w:val="00693876"/>
    <w:rsid w:val="006956E2"/>
    <w:rsid w:val="00695C8E"/>
    <w:rsid w:val="006A0D3B"/>
    <w:rsid w:val="006A28A4"/>
    <w:rsid w:val="006B15DA"/>
    <w:rsid w:val="006B2ABD"/>
    <w:rsid w:val="006B37C0"/>
    <w:rsid w:val="006B3C9C"/>
    <w:rsid w:val="006B7093"/>
    <w:rsid w:val="006B79CA"/>
    <w:rsid w:val="006C21BE"/>
    <w:rsid w:val="006C65BA"/>
    <w:rsid w:val="006C7B5F"/>
    <w:rsid w:val="006D1987"/>
    <w:rsid w:val="006D1B24"/>
    <w:rsid w:val="006D2D94"/>
    <w:rsid w:val="006D368D"/>
    <w:rsid w:val="006D5240"/>
    <w:rsid w:val="006D56C8"/>
    <w:rsid w:val="006D5EF3"/>
    <w:rsid w:val="006E1253"/>
    <w:rsid w:val="006E1D12"/>
    <w:rsid w:val="006E34C8"/>
    <w:rsid w:val="006E4146"/>
    <w:rsid w:val="006E4788"/>
    <w:rsid w:val="006E74C6"/>
    <w:rsid w:val="006F060C"/>
    <w:rsid w:val="006F0BCB"/>
    <w:rsid w:val="006F11F3"/>
    <w:rsid w:val="006F3FA1"/>
    <w:rsid w:val="006F56BB"/>
    <w:rsid w:val="006F5E45"/>
    <w:rsid w:val="006F659B"/>
    <w:rsid w:val="006F7F30"/>
    <w:rsid w:val="00700E28"/>
    <w:rsid w:val="007013B3"/>
    <w:rsid w:val="00705A56"/>
    <w:rsid w:val="00711A33"/>
    <w:rsid w:val="00712080"/>
    <w:rsid w:val="007140D8"/>
    <w:rsid w:val="00715E84"/>
    <w:rsid w:val="007214B3"/>
    <w:rsid w:val="00722161"/>
    <w:rsid w:val="00731429"/>
    <w:rsid w:val="007316CD"/>
    <w:rsid w:val="00732CB4"/>
    <w:rsid w:val="00733384"/>
    <w:rsid w:val="00733A2E"/>
    <w:rsid w:val="00733A62"/>
    <w:rsid w:val="00734141"/>
    <w:rsid w:val="00734FC6"/>
    <w:rsid w:val="0073692A"/>
    <w:rsid w:val="007373E4"/>
    <w:rsid w:val="00740174"/>
    <w:rsid w:val="00741684"/>
    <w:rsid w:val="007421AD"/>
    <w:rsid w:val="007428B6"/>
    <w:rsid w:val="007440CB"/>
    <w:rsid w:val="00746E2F"/>
    <w:rsid w:val="0074774B"/>
    <w:rsid w:val="00752065"/>
    <w:rsid w:val="00752CB8"/>
    <w:rsid w:val="00753A62"/>
    <w:rsid w:val="00754EF8"/>
    <w:rsid w:val="007551D7"/>
    <w:rsid w:val="007556C3"/>
    <w:rsid w:val="0075742A"/>
    <w:rsid w:val="00760530"/>
    <w:rsid w:val="00762472"/>
    <w:rsid w:val="0076342F"/>
    <w:rsid w:val="007637F0"/>
    <w:rsid w:val="00765A71"/>
    <w:rsid w:val="00766DD4"/>
    <w:rsid w:val="00767770"/>
    <w:rsid w:val="00771A9B"/>
    <w:rsid w:val="00772254"/>
    <w:rsid w:val="00775A98"/>
    <w:rsid w:val="00776C8B"/>
    <w:rsid w:val="00782E72"/>
    <w:rsid w:val="00786572"/>
    <w:rsid w:val="00786A49"/>
    <w:rsid w:val="007943AD"/>
    <w:rsid w:val="00795E19"/>
    <w:rsid w:val="00796675"/>
    <w:rsid w:val="00797C5E"/>
    <w:rsid w:val="007A00E5"/>
    <w:rsid w:val="007A23E1"/>
    <w:rsid w:val="007A66A7"/>
    <w:rsid w:val="007B1BDA"/>
    <w:rsid w:val="007B1EE4"/>
    <w:rsid w:val="007B3C90"/>
    <w:rsid w:val="007B3F2E"/>
    <w:rsid w:val="007B4950"/>
    <w:rsid w:val="007B4E99"/>
    <w:rsid w:val="007C1E6C"/>
    <w:rsid w:val="007C1F4C"/>
    <w:rsid w:val="007C5C09"/>
    <w:rsid w:val="007C67D0"/>
    <w:rsid w:val="007C6EA4"/>
    <w:rsid w:val="007D396A"/>
    <w:rsid w:val="007D438A"/>
    <w:rsid w:val="007E01E3"/>
    <w:rsid w:val="007E0802"/>
    <w:rsid w:val="007E1942"/>
    <w:rsid w:val="007E743F"/>
    <w:rsid w:val="007F02C6"/>
    <w:rsid w:val="007F6C2D"/>
    <w:rsid w:val="008018B6"/>
    <w:rsid w:val="00802BB4"/>
    <w:rsid w:val="00807D62"/>
    <w:rsid w:val="00810666"/>
    <w:rsid w:val="00813DAA"/>
    <w:rsid w:val="00815F00"/>
    <w:rsid w:val="008209D5"/>
    <w:rsid w:val="00820B87"/>
    <w:rsid w:val="00820FAD"/>
    <w:rsid w:val="00823F6C"/>
    <w:rsid w:val="00824391"/>
    <w:rsid w:val="00825DF5"/>
    <w:rsid w:val="008273C3"/>
    <w:rsid w:val="00830337"/>
    <w:rsid w:val="00830ABB"/>
    <w:rsid w:val="008318AB"/>
    <w:rsid w:val="008324F9"/>
    <w:rsid w:val="00833B9C"/>
    <w:rsid w:val="00833CF4"/>
    <w:rsid w:val="00834176"/>
    <w:rsid w:val="00836E81"/>
    <w:rsid w:val="00837210"/>
    <w:rsid w:val="00840FEE"/>
    <w:rsid w:val="00841BF5"/>
    <w:rsid w:val="00842DCA"/>
    <w:rsid w:val="00845805"/>
    <w:rsid w:val="008463A1"/>
    <w:rsid w:val="00850077"/>
    <w:rsid w:val="00852261"/>
    <w:rsid w:val="0085452A"/>
    <w:rsid w:val="00854C36"/>
    <w:rsid w:val="0085516B"/>
    <w:rsid w:val="00856D64"/>
    <w:rsid w:val="008610D8"/>
    <w:rsid w:val="008627DC"/>
    <w:rsid w:val="0086319F"/>
    <w:rsid w:val="00866E6C"/>
    <w:rsid w:val="00871FAD"/>
    <w:rsid w:val="00872854"/>
    <w:rsid w:val="00873DED"/>
    <w:rsid w:val="008751AF"/>
    <w:rsid w:val="00875302"/>
    <w:rsid w:val="00875BFC"/>
    <w:rsid w:val="00875C77"/>
    <w:rsid w:val="00880EEF"/>
    <w:rsid w:val="00881B6A"/>
    <w:rsid w:val="008830D6"/>
    <w:rsid w:val="00886974"/>
    <w:rsid w:val="00893D8F"/>
    <w:rsid w:val="00894ACC"/>
    <w:rsid w:val="00894B3F"/>
    <w:rsid w:val="00894BC6"/>
    <w:rsid w:val="00895931"/>
    <w:rsid w:val="0089644A"/>
    <w:rsid w:val="008A3AE4"/>
    <w:rsid w:val="008A4ED3"/>
    <w:rsid w:val="008A5370"/>
    <w:rsid w:val="008A5FF9"/>
    <w:rsid w:val="008A7406"/>
    <w:rsid w:val="008B3043"/>
    <w:rsid w:val="008B36CE"/>
    <w:rsid w:val="008B7D69"/>
    <w:rsid w:val="008B7D9B"/>
    <w:rsid w:val="008D3BC1"/>
    <w:rsid w:val="008D73B9"/>
    <w:rsid w:val="008E02D5"/>
    <w:rsid w:val="008E11E6"/>
    <w:rsid w:val="008E5295"/>
    <w:rsid w:val="008E5A1A"/>
    <w:rsid w:val="008F1758"/>
    <w:rsid w:val="008F2556"/>
    <w:rsid w:val="008F5C69"/>
    <w:rsid w:val="008F630A"/>
    <w:rsid w:val="00905370"/>
    <w:rsid w:val="00906652"/>
    <w:rsid w:val="00912582"/>
    <w:rsid w:val="00912CAA"/>
    <w:rsid w:val="0091384D"/>
    <w:rsid w:val="009155D2"/>
    <w:rsid w:val="0091797D"/>
    <w:rsid w:val="0092237B"/>
    <w:rsid w:val="00925C21"/>
    <w:rsid w:val="00927635"/>
    <w:rsid w:val="00931AB8"/>
    <w:rsid w:val="00934798"/>
    <w:rsid w:val="00935B20"/>
    <w:rsid w:val="00935D0C"/>
    <w:rsid w:val="009447C3"/>
    <w:rsid w:val="00944986"/>
    <w:rsid w:val="009460B6"/>
    <w:rsid w:val="00946CCD"/>
    <w:rsid w:val="0094742D"/>
    <w:rsid w:val="00950E0F"/>
    <w:rsid w:val="009516BC"/>
    <w:rsid w:val="00953408"/>
    <w:rsid w:val="009607FC"/>
    <w:rsid w:val="0096113F"/>
    <w:rsid w:val="00961DB4"/>
    <w:rsid w:val="009659D3"/>
    <w:rsid w:val="009660F0"/>
    <w:rsid w:val="00966C33"/>
    <w:rsid w:val="00971708"/>
    <w:rsid w:val="00971999"/>
    <w:rsid w:val="00972888"/>
    <w:rsid w:val="009749CA"/>
    <w:rsid w:val="00977A32"/>
    <w:rsid w:val="009806D2"/>
    <w:rsid w:val="00980D9A"/>
    <w:rsid w:val="00981F98"/>
    <w:rsid w:val="00982916"/>
    <w:rsid w:val="0098435E"/>
    <w:rsid w:val="00990269"/>
    <w:rsid w:val="009904C6"/>
    <w:rsid w:val="00992C2A"/>
    <w:rsid w:val="00992D6B"/>
    <w:rsid w:val="0099405C"/>
    <w:rsid w:val="00996489"/>
    <w:rsid w:val="009A01BB"/>
    <w:rsid w:val="009A27C9"/>
    <w:rsid w:val="009A57D6"/>
    <w:rsid w:val="009A7D5C"/>
    <w:rsid w:val="009B05E8"/>
    <w:rsid w:val="009B0E11"/>
    <w:rsid w:val="009B0F5F"/>
    <w:rsid w:val="009B2F77"/>
    <w:rsid w:val="009B73D8"/>
    <w:rsid w:val="009B73E9"/>
    <w:rsid w:val="009C1374"/>
    <w:rsid w:val="009C3A99"/>
    <w:rsid w:val="009C4A12"/>
    <w:rsid w:val="009C5C7C"/>
    <w:rsid w:val="009C6FB0"/>
    <w:rsid w:val="009D151F"/>
    <w:rsid w:val="009D182E"/>
    <w:rsid w:val="009D1D9B"/>
    <w:rsid w:val="009D30BB"/>
    <w:rsid w:val="009D358D"/>
    <w:rsid w:val="009D4A50"/>
    <w:rsid w:val="009D6936"/>
    <w:rsid w:val="009D76D4"/>
    <w:rsid w:val="009E1C6D"/>
    <w:rsid w:val="009E1CD8"/>
    <w:rsid w:val="009E51A7"/>
    <w:rsid w:val="009F0122"/>
    <w:rsid w:val="009F6807"/>
    <w:rsid w:val="009F6CA4"/>
    <w:rsid w:val="00A00D90"/>
    <w:rsid w:val="00A043E1"/>
    <w:rsid w:val="00A0461D"/>
    <w:rsid w:val="00A05B24"/>
    <w:rsid w:val="00A07FC7"/>
    <w:rsid w:val="00A11072"/>
    <w:rsid w:val="00A121EE"/>
    <w:rsid w:val="00A124EC"/>
    <w:rsid w:val="00A12E30"/>
    <w:rsid w:val="00A168B8"/>
    <w:rsid w:val="00A17484"/>
    <w:rsid w:val="00A2060B"/>
    <w:rsid w:val="00A23DA8"/>
    <w:rsid w:val="00A26E59"/>
    <w:rsid w:val="00A30C54"/>
    <w:rsid w:val="00A33AE2"/>
    <w:rsid w:val="00A4007A"/>
    <w:rsid w:val="00A400F3"/>
    <w:rsid w:val="00A40B0C"/>
    <w:rsid w:val="00A418BF"/>
    <w:rsid w:val="00A44171"/>
    <w:rsid w:val="00A45355"/>
    <w:rsid w:val="00A508E0"/>
    <w:rsid w:val="00A51289"/>
    <w:rsid w:val="00A51395"/>
    <w:rsid w:val="00A52D8B"/>
    <w:rsid w:val="00A55A90"/>
    <w:rsid w:val="00A55DEC"/>
    <w:rsid w:val="00A56A98"/>
    <w:rsid w:val="00A56EFE"/>
    <w:rsid w:val="00A60312"/>
    <w:rsid w:val="00A61191"/>
    <w:rsid w:val="00A62489"/>
    <w:rsid w:val="00A63717"/>
    <w:rsid w:val="00A64DBA"/>
    <w:rsid w:val="00A65F8A"/>
    <w:rsid w:val="00A7277E"/>
    <w:rsid w:val="00A730BB"/>
    <w:rsid w:val="00A75A91"/>
    <w:rsid w:val="00A829AF"/>
    <w:rsid w:val="00A85E22"/>
    <w:rsid w:val="00A9128D"/>
    <w:rsid w:val="00A92F13"/>
    <w:rsid w:val="00A9479A"/>
    <w:rsid w:val="00A9511A"/>
    <w:rsid w:val="00A95DDD"/>
    <w:rsid w:val="00AA4DC5"/>
    <w:rsid w:val="00AA50AF"/>
    <w:rsid w:val="00AA51E5"/>
    <w:rsid w:val="00AA53E5"/>
    <w:rsid w:val="00AA541C"/>
    <w:rsid w:val="00AA5992"/>
    <w:rsid w:val="00AA7FE8"/>
    <w:rsid w:val="00AB19DD"/>
    <w:rsid w:val="00AB4D22"/>
    <w:rsid w:val="00AC1196"/>
    <w:rsid w:val="00AC186E"/>
    <w:rsid w:val="00AC1E9A"/>
    <w:rsid w:val="00AC487E"/>
    <w:rsid w:val="00AD043E"/>
    <w:rsid w:val="00AD0B99"/>
    <w:rsid w:val="00AD4034"/>
    <w:rsid w:val="00AD4BFF"/>
    <w:rsid w:val="00AD78FD"/>
    <w:rsid w:val="00AE09E5"/>
    <w:rsid w:val="00AE4DE3"/>
    <w:rsid w:val="00AE6A92"/>
    <w:rsid w:val="00AE7B9C"/>
    <w:rsid w:val="00AF05F7"/>
    <w:rsid w:val="00AF1F1E"/>
    <w:rsid w:val="00AF2DAA"/>
    <w:rsid w:val="00B007C5"/>
    <w:rsid w:val="00B071CA"/>
    <w:rsid w:val="00B072C6"/>
    <w:rsid w:val="00B07853"/>
    <w:rsid w:val="00B07FF1"/>
    <w:rsid w:val="00B11B97"/>
    <w:rsid w:val="00B12619"/>
    <w:rsid w:val="00B141A9"/>
    <w:rsid w:val="00B17121"/>
    <w:rsid w:val="00B17CE0"/>
    <w:rsid w:val="00B2298D"/>
    <w:rsid w:val="00B25EC8"/>
    <w:rsid w:val="00B26A17"/>
    <w:rsid w:val="00B30C75"/>
    <w:rsid w:val="00B36D00"/>
    <w:rsid w:val="00B36DA1"/>
    <w:rsid w:val="00B376A5"/>
    <w:rsid w:val="00B37F48"/>
    <w:rsid w:val="00B40D5F"/>
    <w:rsid w:val="00B41920"/>
    <w:rsid w:val="00B42C20"/>
    <w:rsid w:val="00B4378D"/>
    <w:rsid w:val="00B50F73"/>
    <w:rsid w:val="00B51867"/>
    <w:rsid w:val="00B53A2C"/>
    <w:rsid w:val="00B558FB"/>
    <w:rsid w:val="00B55D9E"/>
    <w:rsid w:val="00B566D5"/>
    <w:rsid w:val="00B60BD1"/>
    <w:rsid w:val="00B61EE7"/>
    <w:rsid w:val="00B63837"/>
    <w:rsid w:val="00B64D97"/>
    <w:rsid w:val="00B66691"/>
    <w:rsid w:val="00B671B8"/>
    <w:rsid w:val="00B679E4"/>
    <w:rsid w:val="00B70860"/>
    <w:rsid w:val="00B70BB3"/>
    <w:rsid w:val="00B71D90"/>
    <w:rsid w:val="00B771FE"/>
    <w:rsid w:val="00B7757D"/>
    <w:rsid w:val="00B8111F"/>
    <w:rsid w:val="00B85BFD"/>
    <w:rsid w:val="00B87AED"/>
    <w:rsid w:val="00B9325C"/>
    <w:rsid w:val="00B94C55"/>
    <w:rsid w:val="00BA0ED5"/>
    <w:rsid w:val="00BA340E"/>
    <w:rsid w:val="00BB2B98"/>
    <w:rsid w:val="00BB3106"/>
    <w:rsid w:val="00BB3B83"/>
    <w:rsid w:val="00BB71CE"/>
    <w:rsid w:val="00BC3577"/>
    <w:rsid w:val="00BC422E"/>
    <w:rsid w:val="00BC4D0A"/>
    <w:rsid w:val="00BC5076"/>
    <w:rsid w:val="00BC5A5B"/>
    <w:rsid w:val="00BC5B65"/>
    <w:rsid w:val="00BC63D5"/>
    <w:rsid w:val="00BD2101"/>
    <w:rsid w:val="00BD284F"/>
    <w:rsid w:val="00BD3C7F"/>
    <w:rsid w:val="00BD56A0"/>
    <w:rsid w:val="00BD5D12"/>
    <w:rsid w:val="00BD6E40"/>
    <w:rsid w:val="00BD6F56"/>
    <w:rsid w:val="00BD723D"/>
    <w:rsid w:val="00BE160F"/>
    <w:rsid w:val="00BE1C1F"/>
    <w:rsid w:val="00BE1DF4"/>
    <w:rsid w:val="00BE376B"/>
    <w:rsid w:val="00BE540F"/>
    <w:rsid w:val="00BE5944"/>
    <w:rsid w:val="00BE6BC8"/>
    <w:rsid w:val="00BE75EB"/>
    <w:rsid w:val="00BF1AE4"/>
    <w:rsid w:val="00BF1AF6"/>
    <w:rsid w:val="00BF1DC0"/>
    <w:rsid w:val="00BF1E0F"/>
    <w:rsid w:val="00BF2E6B"/>
    <w:rsid w:val="00BF32C9"/>
    <w:rsid w:val="00BF5232"/>
    <w:rsid w:val="00BF5995"/>
    <w:rsid w:val="00BF59C4"/>
    <w:rsid w:val="00C006CF"/>
    <w:rsid w:val="00C00A45"/>
    <w:rsid w:val="00C00E74"/>
    <w:rsid w:val="00C01BDA"/>
    <w:rsid w:val="00C0559D"/>
    <w:rsid w:val="00C06C7A"/>
    <w:rsid w:val="00C10750"/>
    <w:rsid w:val="00C122B3"/>
    <w:rsid w:val="00C1239B"/>
    <w:rsid w:val="00C12C3C"/>
    <w:rsid w:val="00C14D2D"/>
    <w:rsid w:val="00C14DC4"/>
    <w:rsid w:val="00C15388"/>
    <w:rsid w:val="00C16295"/>
    <w:rsid w:val="00C22625"/>
    <w:rsid w:val="00C249D4"/>
    <w:rsid w:val="00C3086E"/>
    <w:rsid w:val="00C31599"/>
    <w:rsid w:val="00C3193F"/>
    <w:rsid w:val="00C34A59"/>
    <w:rsid w:val="00C363B3"/>
    <w:rsid w:val="00C36853"/>
    <w:rsid w:val="00C3687B"/>
    <w:rsid w:val="00C40D1C"/>
    <w:rsid w:val="00C40F00"/>
    <w:rsid w:val="00C416E2"/>
    <w:rsid w:val="00C41BB5"/>
    <w:rsid w:val="00C43135"/>
    <w:rsid w:val="00C44166"/>
    <w:rsid w:val="00C518B0"/>
    <w:rsid w:val="00C51B65"/>
    <w:rsid w:val="00C51E8A"/>
    <w:rsid w:val="00C57CEA"/>
    <w:rsid w:val="00C63F50"/>
    <w:rsid w:val="00C6418D"/>
    <w:rsid w:val="00C67331"/>
    <w:rsid w:val="00C70386"/>
    <w:rsid w:val="00C71E50"/>
    <w:rsid w:val="00C7612F"/>
    <w:rsid w:val="00C8036A"/>
    <w:rsid w:val="00C80F6B"/>
    <w:rsid w:val="00C83A3B"/>
    <w:rsid w:val="00C8780D"/>
    <w:rsid w:val="00C95D1A"/>
    <w:rsid w:val="00CA0BCF"/>
    <w:rsid w:val="00CA2369"/>
    <w:rsid w:val="00CA24F8"/>
    <w:rsid w:val="00CA3478"/>
    <w:rsid w:val="00CA35BF"/>
    <w:rsid w:val="00CA389E"/>
    <w:rsid w:val="00CA50DA"/>
    <w:rsid w:val="00CA76EE"/>
    <w:rsid w:val="00CB0788"/>
    <w:rsid w:val="00CB1F55"/>
    <w:rsid w:val="00CB2394"/>
    <w:rsid w:val="00CB397B"/>
    <w:rsid w:val="00CB4662"/>
    <w:rsid w:val="00CB6C5D"/>
    <w:rsid w:val="00CC141A"/>
    <w:rsid w:val="00CC181E"/>
    <w:rsid w:val="00CC1BF1"/>
    <w:rsid w:val="00CC24E7"/>
    <w:rsid w:val="00CC3B1F"/>
    <w:rsid w:val="00CC4F36"/>
    <w:rsid w:val="00CC4F78"/>
    <w:rsid w:val="00CC682C"/>
    <w:rsid w:val="00CC76B8"/>
    <w:rsid w:val="00CD1C1C"/>
    <w:rsid w:val="00CD34C8"/>
    <w:rsid w:val="00CE0D82"/>
    <w:rsid w:val="00CF0477"/>
    <w:rsid w:val="00CF2E55"/>
    <w:rsid w:val="00CF40C5"/>
    <w:rsid w:val="00CF6573"/>
    <w:rsid w:val="00D0072E"/>
    <w:rsid w:val="00D05A05"/>
    <w:rsid w:val="00D05DB5"/>
    <w:rsid w:val="00D0798A"/>
    <w:rsid w:val="00D11B5E"/>
    <w:rsid w:val="00D13BAA"/>
    <w:rsid w:val="00D153BC"/>
    <w:rsid w:val="00D16FD4"/>
    <w:rsid w:val="00D17019"/>
    <w:rsid w:val="00D174C4"/>
    <w:rsid w:val="00D20177"/>
    <w:rsid w:val="00D208A2"/>
    <w:rsid w:val="00D20AAC"/>
    <w:rsid w:val="00D2200D"/>
    <w:rsid w:val="00D22D36"/>
    <w:rsid w:val="00D23A5B"/>
    <w:rsid w:val="00D278EF"/>
    <w:rsid w:val="00D31216"/>
    <w:rsid w:val="00D32492"/>
    <w:rsid w:val="00D34946"/>
    <w:rsid w:val="00D37F0F"/>
    <w:rsid w:val="00D407FD"/>
    <w:rsid w:val="00D41505"/>
    <w:rsid w:val="00D42604"/>
    <w:rsid w:val="00D4335D"/>
    <w:rsid w:val="00D449DB"/>
    <w:rsid w:val="00D461C5"/>
    <w:rsid w:val="00D52233"/>
    <w:rsid w:val="00D530B3"/>
    <w:rsid w:val="00D53F0C"/>
    <w:rsid w:val="00D56105"/>
    <w:rsid w:val="00D56ECF"/>
    <w:rsid w:val="00D573A9"/>
    <w:rsid w:val="00D57F4A"/>
    <w:rsid w:val="00D61BD0"/>
    <w:rsid w:val="00D62C51"/>
    <w:rsid w:val="00D64383"/>
    <w:rsid w:val="00D70820"/>
    <w:rsid w:val="00D7235B"/>
    <w:rsid w:val="00D74906"/>
    <w:rsid w:val="00D751D8"/>
    <w:rsid w:val="00D7567E"/>
    <w:rsid w:val="00D75C45"/>
    <w:rsid w:val="00D766A6"/>
    <w:rsid w:val="00D77F06"/>
    <w:rsid w:val="00D81AB9"/>
    <w:rsid w:val="00D830C3"/>
    <w:rsid w:val="00D83BDC"/>
    <w:rsid w:val="00D8468C"/>
    <w:rsid w:val="00D84875"/>
    <w:rsid w:val="00D8646D"/>
    <w:rsid w:val="00D90C39"/>
    <w:rsid w:val="00D92B17"/>
    <w:rsid w:val="00D9709F"/>
    <w:rsid w:val="00D971DE"/>
    <w:rsid w:val="00DA0870"/>
    <w:rsid w:val="00DA4EE9"/>
    <w:rsid w:val="00DA6FDC"/>
    <w:rsid w:val="00DB177D"/>
    <w:rsid w:val="00DB1927"/>
    <w:rsid w:val="00DB4A0D"/>
    <w:rsid w:val="00DB7EF6"/>
    <w:rsid w:val="00DC1DBE"/>
    <w:rsid w:val="00DC2496"/>
    <w:rsid w:val="00DC39D7"/>
    <w:rsid w:val="00DC428E"/>
    <w:rsid w:val="00DC6F89"/>
    <w:rsid w:val="00DD0B0D"/>
    <w:rsid w:val="00DD131A"/>
    <w:rsid w:val="00DD4F44"/>
    <w:rsid w:val="00DD7ACC"/>
    <w:rsid w:val="00DE1CCD"/>
    <w:rsid w:val="00DE45F7"/>
    <w:rsid w:val="00DE6AED"/>
    <w:rsid w:val="00DF37A2"/>
    <w:rsid w:val="00DF426D"/>
    <w:rsid w:val="00DF6F3A"/>
    <w:rsid w:val="00DF7152"/>
    <w:rsid w:val="00E02F8F"/>
    <w:rsid w:val="00E04010"/>
    <w:rsid w:val="00E059CD"/>
    <w:rsid w:val="00E0795D"/>
    <w:rsid w:val="00E101E2"/>
    <w:rsid w:val="00E1023C"/>
    <w:rsid w:val="00E10A52"/>
    <w:rsid w:val="00E141E2"/>
    <w:rsid w:val="00E1560D"/>
    <w:rsid w:val="00E15CE0"/>
    <w:rsid w:val="00E15D65"/>
    <w:rsid w:val="00E21EB2"/>
    <w:rsid w:val="00E23BC6"/>
    <w:rsid w:val="00E24155"/>
    <w:rsid w:val="00E24FBC"/>
    <w:rsid w:val="00E26FA7"/>
    <w:rsid w:val="00E30B86"/>
    <w:rsid w:val="00E3280F"/>
    <w:rsid w:val="00E35204"/>
    <w:rsid w:val="00E35D03"/>
    <w:rsid w:val="00E4247D"/>
    <w:rsid w:val="00E4327A"/>
    <w:rsid w:val="00E44AD0"/>
    <w:rsid w:val="00E45005"/>
    <w:rsid w:val="00E470ED"/>
    <w:rsid w:val="00E472F7"/>
    <w:rsid w:val="00E50DD7"/>
    <w:rsid w:val="00E51406"/>
    <w:rsid w:val="00E51681"/>
    <w:rsid w:val="00E51BD1"/>
    <w:rsid w:val="00E524F7"/>
    <w:rsid w:val="00E5347B"/>
    <w:rsid w:val="00E551A9"/>
    <w:rsid w:val="00E636AA"/>
    <w:rsid w:val="00E670BD"/>
    <w:rsid w:val="00E712FD"/>
    <w:rsid w:val="00E71D9A"/>
    <w:rsid w:val="00E72B0E"/>
    <w:rsid w:val="00E740A7"/>
    <w:rsid w:val="00E74598"/>
    <w:rsid w:val="00E745B5"/>
    <w:rsid w:val="00E7536F"/>
    <w:rsid w:val="00E75F9C"/>
    <w:rsid w:val="00E80BF2"/>
    <w:rsid w:val="00E82A54"/>
    <w:rsid w:val="00E83CE1"/>
    <w:rsid w:val="00E85A42"/>
    <w:rsid w:val="00E86078"/>
    <w:rsid w:val="00E90021"/>
    <w:rsid w:val="00E92BB9"/>
    <w:rsid w:val="00E931BC"/>
    <w:rsid w:val="00E94A75"/>
    <w:rsid w:val="00E95D26"/>
    <w:rsid w:val="00E96296"/>
    <w:rsid w:val="00E97145"/>
    <w:rsid w:val="00E977D6"/>
    <w:rsid w:val="00EA020F"/>
    <w:rsid w:val="00EA5061"/>
    <w:rsid w:val="00EA57D3"/>
    <w:rsid w:val="00EA5E3B"/>
    <w:rsid w:val="00EA6202"/>
    <w:rsid w:val="00EB3873"/>
    <w:rsid w:val="00EB4470"/>
    <w:rsid w:val="00EB5830"/>
    <w:rsid w:val="00EB7C18"/>
    <w:rsid w:val="00EC02E6"/>
    <w:rsid w:val="00EC0491"/>
    <w:rsid w:val="00EC0AE3"/>
    <w:rsid w:val="00EC171D"/>
    <w:rsid w:val="00EC189C"/>
    <w:rsid w:val="00EC1FDA"/>
    <w:rsid w:val="00EC57DB"/>
    <w:rsid w:val="00EC6788"/>
    <w:rsid w:val="00ED2447"/>
    <w:rsid w:val="00ED6A80"/>
    <w:rsid w:val="00ED7057"/>
    <w:rsid w:val="00ED75CC"/>
    <w:rsid w:val="00EE0822"/>
    <w:rsid w:val="00EE133B"/>
    <w:rsid w:val="00EE468C"/>
    <w:rsid w:val="00EE54DA"/>
    <w:rsid w:val="00EE60EB"/>
    <w:rsid w:val="00EE78FD"/>
    <w:rsid w:val="00EF028D"/>
    <w:rsid w:val="00EF063E"/>
    <w:rsid w:val="00EF3607"/>
    <w:rsid w:val="00EF4191"/>
    <w:rsid w:val="00EF6497"/>
    <w:rsid w:val="00EF74E3"/>
    <w:rsid w:val="00EF75AD"/>
    <w:rsid w:val="00F013C7"/>
    <w:rsid w:val="00F015CC"/>
    <w:rsid w:val="00F03759"/>
    <w:rsid w:val="00F05138"/>
    <w:rsid w:val="00F062E4"/>
    <w:rsid w:val="00F07402"/>
    <w:rsid w:val="00F1021C"/>
    <w:rsid w:val="00F1479A"/>
    <w:rsid w:val="00F151F6"/>
    <w:rsid w:val="00F16285"/>
    <w:rsid w:val="00F20A11"/>
    <w:rsid w:val="00F23520"/>
    <w:rsid w:val="00F2630F"/>
    <w:rsid w:val="00F30A79"/>
    <w:rsid w:val="00F3110E"/>
    <w:rsid w:val="00F31316"/>
    <w:rsid w:val="00F32224"/>
    <w:rsid w:val="00F3229D"/>
    <w:rsid w:val="00F33962"/>
    <w:rsid w:val="00F376B4"/>
    <w:rsid w:val="00F44054"/>
    <w:rsid w:val="00F442C2"/>
    <w:rsid w:val="00F455C8"/>
    <w:rsid w:val="00F47EE3"/>
    <w:rsid w:val="00F5027E"/>
    <w:rsid w:val="00F5056B"/>
    <w:rsid w:val="00F54B1B"/>
    <w:rsid w:val="00F556F5"/>
    <w:rsid w:val="00F569EB"/>
    <w:rsid w:val="00F600E0"/>
    <w:rsid w:val="00F63DA3"/>
    <w:rsid w:val="00F72446"/>
    <w:rsid w:val="00F72782"/>
    <w:rsid w:val="00F73862"/>
    <w:rsid w:val="00F74D12"/>
    <w:rsid w:val="00F75141"/>
    <w:rsid w:val="00F8211E"/>
    <w:rsid w:val="00F82479"/>
    <w:rsid w:val="00F8450D"/>
    <w:rsid w:val="00F863F7"/>
    <w:rsid w:val="00F87262"/>
    <w:rsid w:val="00F87E9E"/>
    <w:rsid w:val="00F9355F"/>
    <w:rsid w:val="00F939AE"/>
    <w:rsid w:val="00F9483E"/>
    <w:rsid w:val="00F9660F"/>
    <w:rsid w:val="00F97A0E"/>
    <w:rsid w:val="00FA214E"/>
    <w:rsid w:val="00FA3CD3"/>
    <w:rsid w:val="00FA435D"/>
    <w:rsid w:val="00FA4DC2"/>
    <w:rsid w:val="00FB00EE"/>
    <w:rsid w:val="00FB0375"/>
    <w:rsid w:val="00FB1422"/>
    <w:rsid w:val="00FB1BB5"/>
    <w:rsid w:val="00FB2D97"/>
    <w:rsid w:val="00FB3D93"/>
    <w:rsid w:val="00FC09A6"/>
    <w:rsid w:val="00FC139A"/>
    <w:rsid w:val="00FC30AB"/>
    <w:rsid w:val="00FC5B48"/>
    <w:rsid w:val="00FD00BD"/>
    <w:rsid w:val="00FD07F7"/>
    <w:rsid w:val="00FD2951"/>
    <w:rsid w:val="00FD43BA"/>
    <w:rsid w:val="00FD512C"/>
    <w:rsid w:val="00FE19F5"/>
    <w:rsid w:val="00FE2A03"/>
    <w:rsid w:val="00FE3C92"/>
    <w:rsid w:val="00FE5115"/>
    <w:rsid w:val="00FE5288"/>
    <w:rsid w:val="00FE77D7"/>
    <w:rsid w:val="00FF0359"/>
    <w:rsid w:val="00FF0B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59E64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91"/>
    <w:pPr>
      <w:spacing w:before="120" w:after="120"/>
      <w:jc w:val="both"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aliases w:val="Título Ponencia"/>
    <w:basedOn w:val="Normal"/>
    <w:next w:val="Normal"/>
    <w:link w:val="Ttulo1Car"/>
    <w:qFormat/>
    <w:rsid w:val="00484F73"/>
    <w:pPr>
      <w:keepNext/>
      <w:spacing w:before="0" w:after="0"/>
      <w:ind w:left="432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961DB4"/>
    <w:pPr>
      <w:keepNext/>
      <w:numPr>
        <w:ilvl w:val="1"/>
        <w:numId w:val="1"/>
      </w:numPr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961DB4"/>
    <w:pPr>
      <w:keepNext/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1F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E0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B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B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B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B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uiPriority w:val="9"/>
    <w:rsid w:val="00484F73"/>
    <w:rPr>
      <w:rFonts w:ascii="Times New Roman" w:eastAsia="Times New Roman" w:hAnsi="Times New Roman" w:cs="Times New Roman"/>
      <w:kern w:val="28"/>
      <w:sz w:val="32"/>
      <w:szCs w:val="20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961DB4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961DB4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customStyle="1" w:styleId="Autor">
    <w:name w:val="Autor"/>
    <w:basedOn w:val="Normal"/>
    <w:next w:val="Normal"/>
    <w:rsid w:val="00961DB4"/>
    <w:pPr>
      <w:spacing w:before="0" w:after="0"/>
      <w:jc w:val="center"/>
    </w:pPr>
  </w:style>
  <w:style w:type="paragraph" w:styleId="Textosinformato">
    <w:name w:val="Plain Text"/>
    <w:basedOn w:val="Normal"/>
    <w:link w:val="TextosinformatoCar"/>
    <w:rsid w:val="00961DB4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961DB4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itulo">
    <w:name w:val="Titulo"/>
    <w:basedOn w:val="Textosinformato"/>
    <w:next w:val="Textosinformato"/>
    <w:rsid w:val="00961DB4"/>
    <w:pPr>
      <w:spacing w:before="0" w:after="0"/>
      <w:jc w:val="center"/>
    </w:pPr>
    <w:rPr>
      <w:rFonts w:ascii="Times New Roman" w:hAnsi="Times New Roman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0C1FF4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B4E0E"/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B8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B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47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5C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5C8"/>
    <w:rPr>
      <w:rFonts w:ascii="Lucida Grande" w:eastAsia="Times New Roman" w:hAnsi="Lucida Grande" w:cs="Lucida Grande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D22D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tablaofigura">
    <w:name w:val="Pie de tabla o figura"/>
    <w:basedOn w:val="Normal"/>
    <w:next w:val="Normal"/>
    <w:qFormat/>
    <w:rsid w:val="00D22D36"/>
    <w:pPr>
      <w:jc w:val="center"/>
    </w:pPr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573AE7"/>
    <w:pPr>
      <w:spacing w:before="0"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573AE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73AE7"/>
    <w:rPr>
      <w:vertAlign w:val="superscript"/>
    </w:rPr>
  </w:style>
  <w:style w:type="paragraph" w:customStyle="1" w:styleId="ContenidodeTabla">
    <w:name w:val="Contenido de Tabla"/>
    <w:basedOn w:val="Normal"/>
    <w:qFormat/>
    <w:rsid w:val="00573AE7"/>
    <w:pPr>
      <w:spacing w:before="0" w:after="0"/>
    </w:pPr>
  </w:style>
  <w:style w:type="character" w:styleId="Textoennegrita">
    <w:name w:val="Strong"/>
    <w:basedOn w:val="Fuentedeprrafopredeter"/>
    <w:uiPriority w:val="22"/>
    <w:qFormat/>
    <w:rsid w:val="00203B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769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70ED"/>
  </w:style>
  <w:style w:type="paragraph" w:styleId="Encabezado">
    <w:name w:val="header"/>
    <w:basedOn w:val="Normal"/>
    <w:link w:val="Encabezado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digoFuente">
    <w:name w:val="Código Fuente"/>
    <w:basedOn w:val="ContenidodeTabla"/>
    <w:next w:val="Normal"/>
    <w:qFormat/>
    <w:rsid w:val="000D6605"/>
    <w:pPr>
      <w:ind w:left="864"/>
    </w:pPr>
    <w:rPr>
      <w:rFonts w:ascii="Courier New" w:eastAsiaTheme="minorEastAsia" w:hAnsi="Courier New" w:cs="Courier New"/>
      <w:lang w:eastAsia="ja-JP"/>
    </w:rPr>
  </w:style>
  <w:style w:type="paragraph" w:customStyle="1" w:styleId="Notaalpie">
    <w:name w:val="Nota al pie"/>
    <w:basedOn w:val="Textonotapie"/>
    <w:qFormat/>
    <w:rsid w:val="00E24FBC"/>
    <w:rPr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C12C3C"/>
    <w:pPr>
      <w:spacing w:before="0" w:after="200"/>
      <w:jc w:val="center"/>
    </w:pPr>
    <w:rPr>
      <w:bCs/>
      <w:color w:val="000000" w:themeColor="text1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651984"/>
  </w:style>
  <w:style w:type="paragraph" w:styleId="Subttulo">
    <w:name w:val="Subtitle"/>
    <w:basedOn w:val="Normal"/>
    <w:next w:val="Normal"/>
    <w:link w:val="SubttuloCar"/>
    <w:uiPriority w:val="11"/>
    <w:qFormat/>
    <w:rsid w:val="009D4A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D4A50"/>
    <w:rPr>
      <w:rFonts w:asciiTheme="majorHAnsi" w:eastAsiaTheme="majorEastAsia" w:hAnsiTheme="majorHAnsi" w:cstheme="majorBidi"/>
      <w:i/>
      <w:iCs/>
      <w:color w:val="4F81BD" w:themeColor="accent1"/>
      <w:spacing w:val="15"/>
      <w:lang w:val="es-ES" w:eastAsia="es-ES"/>
    </w:rPr>
  </w:style>
  <w:style w:type="paragraph" w:customStyle="1" w:styleId="Body">
    <w:name w:val="Body"/>
    <w:rsid w:val="00F442C2"/>
    <w:pPr>
      <w:spacing w:after="0" w:line="288" w:lineRule="auto"/>
    </w:pPr>
    <w:rPr>
      <w:rFonts w:ascii="American Typewriter" w:eastAsia="ヒラギノ角ゴ Pro W3" w:hAnsi="American Typewriter" w:cs="Times New Roman"/>
      <w:color w:val="00000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5310F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2B4E0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2B4E0F"/>
    <w:rPr>
      <w:rFonts w:asciiTheme="majorHAnsi" w:eastAsiaTheme="majorEastAsia" w:hAnsiTheme="majorHAnsi" w:cstheme="majorBidi"/>
      <w:spacing w:val="-10"/>
      <w:kern w:val="28"/>
      <w:sz w:val="28"/>
      <w:szCs w:val="2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305512"/>
  </w:style>
  <w:style w:type="character" w:styleId="Refdecomentario">
    <w:name w:val="annotation reference"/>
    <w:basedOn w:val="Fuentedeprrafopredeter"/>
    <w:uiPriority w:val="99"/>
    <w:semiHidden/>
    <w:unhideWhenUsed/>
    <w:rsid w:val="004B61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61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610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6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610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0E3676"/>
    <w:pPr>
      <w:spacing w:after="0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abriel:Library:Application%20Support:Microsoft:Office:Plantillas%20personales:Mis%20plantillas:plantillaG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Sta</b:Tag>
    <b:SourceType>Book</b:SourceType>
    <b:Guid>{353D2F3E-7ED0-A545-8BD1-3DB28B6240AD}</b:Guid>
    <b:Author>
      <b:Author>
        <b:NameList>
          <b:Person>
            <b:Last>Stallings</b:Last>
            <b:First>Williams</b:First>
          </b:Person>
        </b:NameList>
      </b:Author>
    </b:Author>
    <b:Title>Comunicaciones y Redes de Computadores</b:Title>
    <b:Year>2004</b:Year>
    <b:Publisher>Person Educación</b:Publisher>
    <b:Pages>896</b:Pages>
    <b:StandardNumber>9788420541105</b:StandardNumber>
    <b:RefOrder>1</b:RefOrder>
  </b:Source>
  <b:Source>
    <b:Tag>Don01</b:Tag>
    <b:SourceType>Book</b:SourceType>
    <b:Guid>{19759555-E6C4-A942-97CD-93E65CCCA8B0}</b:Guid>
    <b:Title>TCP/IP Sockets in C: Practical Guide for Programmers</b:Title>
    <b:Publisher>Morgan Kaufmann</b:Publisher>
    <b:Year>2001</b:Year>
    <b:Author>
      <b:Author>
        <b:NameList>
          <b:Person>
            <b:Last>Donahoo</b:Last>
            <b:Middle>J.</b:Middle>
            <b:First>Micheal</b:First>
          </b:Person>
          <b:Person>
            <b:Last>Calvert</b:Last>
            <b:Middle>L.</b:Middle>
            <b:First>Kenneth</b:First>
          </b:Person>
        </b:NameList>
      </b:Author>
    </b:Author>
    <b:Pages>130</b:Pages>
    <b:StandardNumber>1558608265</b:StandardNumber>
    <b:RefOrder>2</b:RefOrder>
  </b:Source>
  <b:Source>
    <b:Tag>WRi93</b:Tag>
    <b:SourceType>Book</b:SourceType>
    <b:Guid>{D12F20E9-04C5-CF42-9993-FCB568D48B4A}</b:Guid>
    <b:Author>
      <b:Author>
        <b:NameList>
          <b:Person>
            <b:Last>Stevens</b:Last>
            <b:First>W.</b:First>
            <b:Middle>Richard</b:Middle>
          </b:Person>
        </b:NameList>
      </b:Author>
    </b:Author>
    <b:Title>TCP/IP Illustrated Volume 1: The Protocols</b:Title>
    <b:Publisher>Addison Wesley</b:Publisher>
    <b:Year>1993</b:Year>
    <b:Volume>1</b:Volume>
    <b:NumberVolumes>2</b:NumberVolumes>
    <b:Pages>600</b:Pages>
    <b:StandardNumber>0201633469</b:StandardNumber>
    <b:RefOrder>3</b:RefOrder>
  </b:Source>
</b:Sources>
</file>

<file path=customXml/itemProps1.xml><?xml version="1.0" encoding="utf-8"?>
<ds:datastoreItem xmlns:ds="http://schemas.openxmlformats.org/officeDocument/2006/customXml" ds:itemID="{2A6776DF-8EDB-8243-BDC4-E14E9E60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Macintosh%20HD:Users:gabriel:Library:Application%20Support:Microsoft:Office:Plantillas%20personales:Mis%20plantillas:plantillaGAM.dotx</Template>
  <TotalTime>559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Gabriel Astudillo</cp:lastModifiedBy>
  <cp:revision>90</cp:revision>
  <cp:lastPrinted>2020-10-15T02:22:00Z</cp:lastPrinted>
  <dcterms:created xsi:type="dcterms:W3CDTF">2020-05-28T22:31:00Z</dcterms:created>
  <dcterms:modified xsi:type="dcterms:W3CDTF">2022-04-01T01:52:00Z</dcterms:modified>
</cp:coreProperties>
</file>