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EEF0" w14:textId="54B7A096" w:rsidR="0085452A" w:rsidRDefault="003634D3" w:rsidP="000F2991">
      <w:pPr>
        <w:pStyle w:val="Ttulo1"/>
      </w:pPr>
      <w:r>
        <w:t>ICI517 Programación Paralela</w:t>
      </w:r>
      <w:r w:rsidR="00C77B67">
        <w:t>, Control #3</w:t>
      </w:r>
    </w:p>
    <w:p w14:paraId="3B27605E" w14:textId="41DDB571" w:rsidR="0085452A" w:rsidRPr="00454413" w:rsidRDefault="0085452A" w:rsidP="000F2991">
      <w:pPr>
        <w:pStyle w:val="Ttulo1"/>
        <w:rPr>
          <w:sz w:val="24"/>
        </w:rPr>
      </w:pPr>
      <w:r w:rsidRPr="00454413">
        <w:rPr>
          <w:sz w:val="24"/>
        </w:rPr>
        <w:t xml:space="preserve">Escuela de Ingeniería Civil Informática, </w:t>
      </w:r>
    </w:p>
    <w:p w14:paraId="4F6A61EF" w14:textId="194A1055" w:rsidR="0085452A" w:rsidRPr="00454413" w:rsidRDefault="00E75F9C" w:rsidP="000F2991">
      <w:pPr>
        <w:pStyle w:val="Ttulo1"/>
        <w:rPr>
          <w:sz w:val="24"/>
        </w:rPr>
      </w:pPr>
      <w:r w:rsidRPr="00454413">
        <w:rPr>
          <w:sz w:val="24"/>
        </w:rPr>
        <w:t>Universidad de Val</w:t>
      </w:r>
      <w:r w:rsidR="0085452A" w:rsidRPr="00454413">
        <w:rPr>
          <w:sz w:val="24"/>
        </w:rPr>
        <w:t>paraíso</w:t>
      </w:r>
    </w:p>
    <w:p w14:paraId="4FFF8A0A" w14:textId="69E240F2" w:rsidR="009D4A50" w:rsidRPr="00454413" w:rsidRDefault="00365CEA" w:rsidP="000F2991">
      <w:pPr>
        <w:pStyle w:val="Ttulo1"/>
        <w:rPr>
          <w:sz w:val="24"/>
        </w:rPr>
      </w:pPr>
      <w:r w:rsidRPr="00454413">
        <w:rPr>
          <w:sz w:val="24"/>
        </w:rPr>
        <w:t>202</w:t>
      </w:r>
      <w:r w:rsidR="00444C88">
        <w:rPr>
          <w:sz w:val="24"/>
        </w:rPr>
        <w:t>2</w:t>
      </w:r>
      <w:r w:rsidR="009D4A50" w:rsidRPr="00454413">
        <w:rPr>
          <w:sz w:val="24"/>
        </w:rPr>
        <w:t>, Semestre</w:t>
      </w:r>
      <w:r w:rsidR="00A168B8">
        <w:rPr>
          <w:sz w:val="24"/>
        </w:rPr>
        <w:t xml:space="preserve"> 1</w:t>
      </w:r>
    </w:p>
    <w:p w14:paraId="2B82ADAA" w14:textId="46695C68" w:rsidR="00AD043E" w:rsidRDefault="00AD043E" w:rsidP="00AD043E">
      <w:pPr>
        <w:pStyle w:val="Descripcin"/>
        <w:jc w:val="both"/>
        <w:rPr>
          <w:lang w:val="es-419"/>
        </w:rPr>
      </w:pPr>
    </w:p>
    <w:p w14:paraId="29EA7B9B" w14:textId="374936C7" w:rsidR="00C77B67" w:rsidRDefault="00C77B67" w:rsidP="003634D3">
      <w:pPr>
        <w:spacing w:after="0"/>
      </w:pPr>
      <w:r w:rsidRPr="00C77B67">
        <w:rPr>
          <w:b/>
          <w:bCs/>
        </w:rPr>
        <w:t>Nombre Completo</w:t>
      </w:r>
      <w:r>
        <w:t>:</w:t>
      </w:r>
    </w:p>
    <w:p w14:paraId="3EA6DF0D" w14:textId="19F48ECA" w:rsidR="0003717F" w:rsidRPr="0003717F" w:rsidRDefault="00C77B67" w:rsidP="0003717F">
      <w:pPr>
        <w:spacing w:after="0"/>
      </w:pPr>
      <w:r w:rsidRPr="0003717F">
        <w:rPr>
          <w:highlight w:val="yellow"/>
        </w:rPr>
        <w:t>Entregue el PDF de su solución con el nombre</w:t>
      </w:r>
      <w:r w:rsidRPr="0003717F">
        <w:rPr>
          <w:highlight w:val="yellow"/>
        </w:rPr>
        <w:br/>
      </w:r>
      <w:r w:rsidR="0003717F">
        <w:rPr>
          <w:rFonts w:ascii="Courier" w:hAnsi="Courier"/>
          <w:b/>
          <w:bCs/>
          <w:highlight w:val="yellow"/>
        </w:rPr>
        <w:t>C</w:t>
      </w:r>
      <w:r w:rsidRPr="0003717F">
        <w:rPr>
          <w:rFonts w:ascii="Courier" w:hAnsi="Courier"/>
          <w:b/>
          <w:bCs/>
          <w:highlight w:val="yellow"/>
        </w:rPr>
        <w:t>ontrol3-Apellido1-Apellido2-Nombre.pdf</w:t>
      </w:r>
      <w:r w:rsidRPr="0003717F">
        <w:rPr>
          <w:highlight w:val="yellow"/>
        </w:rPr>
        <w:t>.</w:t>
      </w:r>
      <w:r w:rsidR="0003717F" w:rsidRPr="0003717F">
        <w:rPr>
          <w:highlight w:val="yellow"/>
        </w:rPr>
        <w:t xml:space="preserve"> </w:t>
      </w:r>
      <w:r w:rsidR="0003717F" w:rsidRPr="0003717F">
        <w:rPr>
          <w:highlight w:val="yellow"/>
          <w:lang w:val="es-CL"/>
        </w:rPr>
        <w:t xml:space="preserve">Este documento debe ser enviado por correo. El título del correo debe ser: </w:t>
      </w:r>
      <w:r w:rsidR="0003717F">
        <w:rPr>
          <w:highlight w:val="yellow"/>
          <w:lang w:val="es-CL"/>
        </w:rPr>
        <w:br/>
      </w:r>
      <w:r w:rsidR="0003717F" w:rsidRPr="0003717F">
        <w:rPr>
          <w:highlight w:val="yellow"/>
          <w:lang w:val="es-CL"/>
        </w:rPr>
        <w:t xml:space="preserve">[ICI517-PAD] </w:t>
      </w:r>
      <w:r w:rsidR="0003717F">
        <w:rPr>
          <w:highlight w:val="yellow"/>
          <w:lang w:val="es-CL"/>
        </w:rPr>
        <w:t>Control</w:t>
      </w:r>
      <w:r w:rsidR="0003717F" w:rsidRPr="0003717F">
        <w:rPr>
          <w:highlight w:val="yellow"/>
          <w:lang w:val="es-CL"/>
        </w:rPr>
        <w:t xml:space="preserve"> #</w:t>
      </w:r>
      <w:r w:rsidR="0003717F">
        <w:rPr>
          <w:highlight w:val="yellow"/>
          <w:lang w:val="es-CL"/>
        </w:rPr>
        <w:t>3</w:t>
      </w:r>
      <w:r w:rsidR="0003717F" w:rsidRPr="0003717F">
        <w:rPr>
          <w:highlight w:val="yellow"/>
          <w:lang w:val="es-CL"/>
        </w:rPr>
        <w:t xml:space="preserve"> - Apellido1-Apellido2-Nombre.</w:t>
      </w:r>
    </w:p>
    <w:p w14:paraId="610D573D" w14:textId="57D8B6AB" w:rsidR="00C77B67" w:rsidRDefault="00C77B67" w:rsidP="003634D3">
      <w:pPr>
        <w:spacing w:after="0"/>
      </w:pPr>
    </w:p>
    <w:p w14:paraId="11F76E71" w14:textId="631AD4A5" w:rsidR="00D43111" w:rsidRDefault="00D43111" w:rsidP="00D43111">
      <w:r>
        <w:t>El</w:t>
      </w:r>
      <w:r w:rsidR="00C77B67">
        <w:t xml:space="preserve"> </w:t>
      </w:r>
      <w:r>
        <w:t>C</w:t>
      </w:r>
      <w:r w:rsidR="00C77B67">
        <w:t>ódigo</w:t>
      </w:r>
      <w:r>
        <w:t xml:space="preserve"> 1 se ejecuta en un sistema con una cache L3 de tamaño de 9MB</w:t>
      </w:r>
      <w:r w:rsidR="00D3219D">
        <w:t>, cuya Cache Line es de 64B.</w:t>
      </w:r>
      <w:r w:rsidR="00812005">
        <w:t xml:space="preserve"> Al iniciar el código, la cache está vacía.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35"/>
      </w:tblGrid>
      <w:tr w:rsidR="00D43111" w14:paraId="27580E60" w14:textId="77777777" w:rsidTr="00D43111">
        <w:tc>
          <w:tcPr>
            <w:tcW w:w="8835" w:type="dxa"/>
          </w:tcPr>
          <w:p w14:paraId="10F54D77" w14:textId="1D15B31F" w:rsidR="00D43111" w:rsidRDefault="00D43111" w:rsidP="00D43111">
            <w:pPr>
              <w:pStyle w:val="CdigoFuente"/>
              <w:ind w:left="0"/>
            </w:pPr>
            <w:r>
              <w:t>for(i=0; i&lt;128; i++) {</w:t>
            </w:r>
          </w:p>
          <w:p w14:paraId="2DA9836E" w14:textId="2BCC2C4E" w:rsidR="00D43111" w:rsidRDefault="00D43111" w:rsidP="00D43111">
            <w:pPr>
              <w:pStyle w:val="CdigoFuente"/>
              <w:ind w:left="0"/>
            </w:pPr>
            <w:r>
              <w:t xml:space="preserve">  for(j=0; j&lt;2048; j+=4 ){</w:t>
            </w:r>
          </w:p>
          <w:p w14:paraId="5B23EB73" w14:textId="19F099B9" w:rsidR="00D43111" w:rsidRDefault="00D43111" w:rsidP="00D43111">
            <w:pPr>
              <w:pStyle w:val="CdigoFuente"/>
              <w:ind w:left="0" w:right="-1361"/>
              <w:jc w:val="left"/>
            </w:pPr>
            <w:r>
              <w:t xml:space="preserve">    </w:t>
            </w:r>
            <w:r w:rsidR="00D3219D">
              <w:t>A</w:t>
            </w:r>
            <w:r w:rsidR="00812005">
              <w:t>(i,j)</w:t>
            </w:r>
            <w:r>
              <w:t xml:space="preserve"> = </w:t>
            </w:r>
            <w:r w:rsidR="00D3219D">
              <w:t>A</w:t>
            </w:r>
            <w:r w:rsidR="00812005">
              <w:t>(i,j)</w:t>
            </w:r>
            <w:r>
              <w:t>*</w:t>
            </w:r>
            <w:r w:rsidR="00D3219D">
              <w:t>A</w:t>
            </w:r>
            <w:r w:rsidR="00812005">
              <w:t>(</w:t>
            </w:r>
            <w:r>
              <w:t>i</w:t>
            </w:r>
            <w:r w:rsidR="00812005">
              <w:t>,</w:t>
            </w:r>
            <w:r>
              <w:t>j+1</w:t>
            </w:r>
            <w:r w:rsidR="00812005">
              <w:t>)</w:t>
            </w:r>
            <w:r>
              <w:t>*</w:t>
            </w:r>
            <w:r w:rsidR="00D3219D">
              <w:t>A</w:t>
            </w:r>
            <w:r w:rsidR="00812005">
              <w:t>(</w:t>
            </w:r>
            <w:r>
              <w:t>i</w:t>
            </w:r>
            <w:r w:rsidR="00812005">
              <w:t>,</w:t>
            </w:r>
            <w:r>
              <w:t>j+2</w:t>
            </w:r>
            <w:r w:rsidR="00812005">
              <w:t>)</w:t>
            </w:r>
            <w:r>
              <w:t>*</w:t>
            </w:r>
            <w:r w:rsidR="00D3219D">
              <w:t>A</w:t>
            </w:r>
            <w:r w:rsidR="00812005">
              <w:t>(</w:t>
            </w:r>
            <w:r>
              <w:t>i</w:t>
            </w:r>
            <w:r w:rsidR="00812005">
              <w:t>,</w:t>
            </w:r>
            <w:r>
              <w:t>j+3</w:t>
            </w:r>
            <w:r w:rsidR="00812005">
              <w:t>)</w:t>
            </w:r>
            <w:r>
              <w:t>;</w:t>
            </w:r>
          </w:p>
          <w:p w14:paraId="0C0C887A" w14:textId="658231C3" w:rsidR="00D43111" w:rsidRDefault="00D43111" w:rsidP="00D43111">
            <w:pPr>
              <w:pStyle w:val="CdigoFuente"/>
              <w:ind w:left="0"/>
            </w:pPr>
            <w:r>
              <w:t xml:space="preserve">  }</w:t>
            </w:r>
          </w:p>
          <w:p w14:paraId="1DCB9D23" w14:textId="3C7A5FF4" w:rsidR="00D43111" w:rsidRDefault="00D43111" w:rsidP="00D43111">
            <w:pPr>
              <w:pStyle w:val="CdigoFuente"/>
              <w:ind w:left="0"/>
            </w:pPr>
            <w:r>
              <w:t>}</w:t>
            </w:r>
          </w:p>
        </w:tc>
      </w:tr>
      <w:tr w:rsidR="00D43111" w14:paraId="5354D75B" w14:textId="77777777" w:rsidTr="00D43111">
        <w:tc>
          <w:tcPr>
            <w:tcW w:w="8835" w:type="dxa"/>
          </w:tcPr>
          <w:p w14:paraId="782C375D" w14:textId="00C1F787" w:rsidR="00D43111" w:rsidRDefault="00D43111" w:rsidP="00D43111">
            <w:pPr>
              <w:pStyle w:val="Piedetablaofigura"/>
            </w:pPr>
            <w:r>
              <w:t>Código 1</w:t>
            </w:r>
            <w:r w:rsidR="00625ED0">
              <w:t xml:space="preserve">.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A</w:t>
            </w:r>
            <w:r w:rsidR="00625ED0">
              <w:t xml:space="preserve"> es una matriz bidimensional cuyo elemento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i,j</w:t>
            </w:r>
            <w:r w:rsidR="00625ED0">
              <w:t xml:space="preserve"> se accede como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A(i,j)</w:t>
            </w:r>
            <w:r w:rsidR="00625ED0">
              <w:t xml:space="preserve">.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B</w:t>
            </w:r>
            <w:r w:rsidR="00625ED0">
              <w:t xml:space="preserve"> es una matriz unidimensional, cuyo elemento </w:t>
            </w:r>
            <w:r w:rsidR="00625ED0" w:rsidRPr="00625ED0">
              <w:rPr>
                <w:rFonts w:ascii="Courier New" w:hAnsi="Courier New" w:cs="Courier New"/>
                <w:b/>
                <w:bCs/>
                <w:i/>
                <w:iCs/>
              </w:rPr>
              <w:t>i</w:t>
            </w:r>
            <w:r w:rsidR="00625ED0">
              <w:t xml:space="preserve"> se accede como </w:t>
            </w:r>
            <w:r w:rsidR="00625ED0" w:rsidRPr="00625ED0">
              <w:rPr>
                <w:rFonts w:ascii="Courier New" w:hAnsi="Courier New" w:cs="Courier New"/>
                <w:b/>
                <w:bCs/>
              </w:rPr>
              <w:t>B(i)</w:t>
            </w:r>
            <w:r w:rsidR="00625ED0">
              <w:t>.</w:t>
            </w:r>
          </w:p>
        </w:tc>
      </w:tr>
    </w:tbl>
    <w:p w14:paraId="634BA404" w14:textId="68143030" w:rsidR="00D43111" w:rsidRPr="000E4164" w:rsidRDefault="00D3219D" w:rsidP="00D43111">
      <w:pPr>
        <w:rPr>
          <w:b/>
          <w:bCs/>
        </w:rPr>
      </w:pPr>
      <w:r w:rsidRPr="00812005">
        <w:rPr>
          <w:rFonts w:ascii="Courier New" w:hAnsi="Courier New" w:cs="Courier New"/>
          <w:b/>
          <w:bCs/>
        </w:rPr>
        <w:t>A</w:t>
      </w:r>
      <w:r>
        <w:t xml:space="preserve"> es </w:t>
      </w:r>
      <w:r w:rsidR="00343C32">
        <w:t xml:space="preserve">una matriz </w:t>
      </w:r>
      <w:r>
        <w:t xml:space="preserve">de números </w:t>
      </w:r>
      <w:r w:rsidR="00077323">
        <w:t>en</w:t>
      </w:r>
      <w:r w:rsidR="00343C32">
        <w:t xml:space="preserve"> </w:t>
      </w:r>
      <w:r>
        <w:t>precisión</w:t>
      </w:r>
      <w:r w:rsidR="00343C32">
        <w:t xml:space="preserve"> </w:t>
      </w:r>
      <w:r w:rsidR="00ED3AFC">
        <w:t>doble</w:t>
      </w:r>
      <w:r>
        <w:t xml:space="preserve"> de tamaño 128x2048</w:t>
      </w:r>
      <w:r w:rsidR="00343C32">
        <w:t xml:space="preserve">. </w:t>
      </w:r>
      <w:r w:rsidR="00343C32" w:rsidRPr="00812005">
        <w:rPr>
          <w:rFonts w:ascii="Courier New" w:hAnsi="Courier New" w:cs="Courier New"/>
          <w:b/>
          <w:bCs/>
        </w:rPr>
        <w:t>B</w:t>
      </w:r>
      <w:r w:rsidR="00343C32">
        <w:t xml:space="preserve"> es vector </w:t>
      </w:r>
      <w:r w:rsidR="00453460">
        <w:t>de</w:t>
      </w:r>
      <w:r w:rsidR="00343C32">
        <w:t xml:space="preserve"> números </w:t>
      </w:r>
      <w:r w:rsidR="00453460">
        <w:t>en</w:t>
      </w:r>
      <w:r w:rsidR="00343C32">
        <w:t xml:space="preserve"> precisión </w:t>
      </w:r>
      <w:r w:rsidR="00ED3AFC">
        <w:t>doble</w:t>
      </w:r>
      <w:r w:rsidR="00343C32">
        <w:t xml:space="preserve"> de tamaño </w:t>
      </w:r>
      <w:r w:rsidR="00A6301B">
        <w:t>128</w:t>
      </w:r>
      <w:r w:rsidR="00343C32">
        <w:t>.</w:t>
      </w:r>
      <w:r w:rsidR="00812005">
        <w:t xml:space="preserve"> En cada iteración, suponga que los elementos </w:t>
      </w:r>
      <w:r w:rsidR="00812005" w:rsidRPr="00812005">
        <w:rPr>
          <w:rFonts w:ascii="Courier New" w:hAnsi="Courier New" w:cs="Courier New"/>
          <w:b/>
          <w:bCs/>
        </w:rPr>
        <w:t>A(i,j)</w:t>
      </w:r>
      <w:r w:rsidR="00812005">
        <w:t xml:space="preserve"> se acceden en el orden del índice </w:t>
      </w:r>
      <w:r w:rsidR="00812005" w:rsidRPr="00812005">
        <w:rPr>
          <w:rFonts w:ascii="Courier New" w:hAnsi="Courier New" w:cs="Courier New"/>
          <w:b/>
          <w:bCs/>
        </w:rPr>
        <w:t>j</w:t>
      </w:r>
      <w:r w:rsidR="00812005">
        <w:t>.</w:t>
      </w:r>
      <w:r w:rsidR="00625ED0">
        <w:t xml:space="preserve"> En base a lo expuesto, responda las siguientes preguntas. </w:t>
      </w:r>
      <w:r w:rsidR="00625ED0" w:rsidRPr="000E4164">
        <w:rPr>
          <w:b/>
          <w:bCs/>
        </w:rPr>
        <w:t>Cada respuesta debe estar debidamente justificada</w:t>
      </w:r>
      <w:r w:rsidR="00A90788" w:rsidRPr="000E4164">
        <w:rPr>
          <w:b/>
          <w:bCs/>
        </w:rPr>
        <w:t>.</w:t>
      </w:r>
    </w:p>
    <w:p w14:paraId="29AB231A" w14:textId="77777777" w:rsidR="00C77B67" w:rsidRDefault="00C77B67" w:rsidP="00625ED0"/>
    <w:p w14:paraId="2ACF4B2C" w14:textId="7C617B1A" w:rsidR="00625ED0" w:rsidRDefault="00625ED0" w:rsidP="00625ED0">
      <w:r>
        <w:t xml:space="preserve">a) Indique el número </w:t>
      </w:r>
      <w:r w:rsidR="00D24C8C">
        <w:t xml:space="preserve">total </w:t>
      </w:r>
      <w:r>
        <w:t>de fallos</w:t>
      </w:r>
      <w:r w:rsidR="00D24C8C">
        <w:t xml:space="preserve"> y aciertos</w:t>
      </w:r>
      <w:r>
        <w:t xml:space="preserve"> de caché </w:t>
      </w:r>
      <w:r w:rsidR="00A6301B">
        <w:t xml:space="preserve">para la matriz </w:t>
      </w:r>
      <w:r w:rsidR="00A6301B" w:rsidRPr="00A6301B">
        <w:rPr>
          <w:rFonts w:ascii="Courier New" w:hAnsi="Courier New" w:cs="Courier New"/>
          <w:b/>
          <w:bCs/>
        </w:rPr>
        <w:t>A</w:t>
      </w:r>
      <w:r w:rsidR="00A6301B">
        <w:t xml:space="preserve"> </w:t>
      </w:r>
      <w:r>
        <w:t xml:space="preserve">que se producen al ejecutar el </w:t>
      </w:r>
      <w:r w:rsidR="00A6301B">
        <w:t>C</w:t>
      </w:r>
      <w:r>
        <w:t>ódigo</w:t>
      </w:r>
      <w:r w:rsidR="00A6301B">
        <w:t xml:space="preserve"> 1</w:t>
      </w:r>
      <w:r>
        <w:t>.</w:t>
      </w:r>
      <w:r w:rsidR="000E4164">
        <w:t xml:space="preserve"> (3pts)</w:t>
      </w:r>
    </w:p>
    <w:p w14:paraId="6D838ECE" w14:textId="620C9883" w:rsidR="00625ED0" w:rsidRDefault="00625ED0" w:rsidP="00625ED0">
      <w:r>
        <w:t xml:space="preserve">b) </w:t>
      </w:r>
      <w:r w:rsidR="00A90788">
        <w:t>Determine la</w:t>
      </w:r>
      <w:r>
        <w:t xml:space="preserve"> tasa media de fallos</w:t>
      </w:r>
      <w:r w:rsidR="00DD0DAB">
        <w:t xml:space="preserve"> (ß</w:t>
      </w:r>
      <w:r w:rsidR="00DD0DAB" w:rsidRPr="00DD0DAB">
        <w:rPr>
          <w:vertAlign w:val="subscript"/>
        </w:rPr>
        <w:t>f</w:t>
      </w:r>
      <w:r w:rsidR="00DD0DAB">
        <w:t>) y aciertos (ß</w:t>
      </w:r>
      <w:r w:rsidR="00DD0DAB" w:rsidRPr="00DD0DAB">
        <w:rPr>
          <w:vertAlign w:val="subscript"/>
        </w:rPr>
        <w:t>a</w:t>
      </w:r>
      <w:r w:rsidR="00DD0DAB">
        <w:t>)</w:t>
      </w:r>
      <w:r>
        <w:t>.</w:t>
      </w:r>
      <w:r w:rsidR="000E4164">
        <w:t xml:space="preserve"> (2pts)</w:t>
      </w:r>
    </w:p>
    <w:p w14:paraId="2FE4B376" w14:textId="01F262ED" w:rsidR="00C77B67" w:rsidRDefault="00625ED0" w:rsidP="00625ED0">
      <w:r>
        <w:t xml:space="preserve">c) Si </w:t>
      </w:r>
      <w:r w:rsidR="00C979E6">
        <w:t>la cantidad de ciclos pro</w:t>
      </w:r>
      <w:r>
        <w:t xml:space="preserve">medio de acceso al sistema de memoria es de </w:t>
      </w:r>
      <w:r w:rsidR="00B12BB4">
        <w:t>50</w:t>
      </w:r>
      <w:r>
        <w:t xml:space="preserve"> </w:t>
      </w:r>
      <w:r w:rsidR="00077323">
        <w:t>ciclos de reloj</w:t>
      </w:r>
      <w:r>
        <w:t xml:space="preserve"> y el tiempo de acceso a cache de </w:t>
      </w:r>
      <w:r w:rsidR="00077323">
        <w:t>2</w:t>
      </w:r>
      <w:r w:rsidR="00B12BB4">
        <w:t>5</w:t>
      </w:r>
      <w:r>
        <w:t xml:space="preserve"> </w:t>
      </w:r>
      <w:r w:rsidR="00077323">
        <w:t>ciclos de reloj</w:t>
      </w:r>
      <w:r>
        <w:t>, calcule</w:t>
      </w:r>
      <w:r w:rsidR="00077323">
        <w:t xml:space="preserve"> la cantidad de ciclos de reloj necesarios</w:t>
      </w:r>
      <w:r>
        <w:t xml:space="preserve"> para </w:t>
      </w:r>
      <w:r w:rsidR="00B12BB4">
        <w:t>tr</w:t>
      </w:r>
      <w:r w:rsidR="008D6630">
        <w:t>a</w:t>
      </w:r>
      <w:r w:rsidR="00B12BB4">
        <w:t>er un dato de la memori</w:t>
      </w:r>
      <w:r w:rsidR="00C979E6">
        <w:t>a</w:t>
      </w:r>
      <w:r w:rsidR="00B12BB4">
        <w:t xml:space="preserve"> principal a la memoria caché</w:t>
      </w:r>
      <w:r>
        <w:t>.</w:t>
      </w:r>
      <w:r w:rsidR="000E4164">
        <w:t xml:space="preserve"> (2pts)</w:t>
      </w:r>
    </w:p>
    <w:p w14:paraId="3C41FA0F" w14:textId="38C618D9" w:rsidR="00C979E6" w:rsidRDefault="00C979E6" w:rsidP="00C979E6">
      <w:pPr>
        <w:ind w:left="708"/>
      </w:pPr>
    </w:p>
    <w:sectPr w:rsidR="00C979E6" w:rsidSect="00546D88">
      <w:headerReference w:type="default" r:id="rId8"/>
      <w:footerReference w:type="even" r:id="rId9"/>
      <w:footerReference w:type="default" r:id="rId10"/>
      <w:pgSz w:w="12240" w:h="15840"/>
      <w:pgMar w:top="1276" w:right="1694" w:bottom="1276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69EB87" w14:textId="77777777" w:rsidR="00EE6A84" w:rsidRDefault="00EE6A84" w:rsidP="000F2991">
      <w:r>
        <w:separator/>
      </w:r>
    </w:p>
  </w:endnote>
  <w:endnote w:type="continuationSeparator" w:id="0">
    <w:p w14:paraId="77FD6456" w14:textId="77777777" w:rsidR="00EE6A84" w:rsidRDefault="00EE6A84" w:rsidP="000F2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merican Typewriter"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F7232" w14:textId="77777777" w:rsidR="00105AFF" w:rsidRDefault="00105AFF" w:rsidP="000F2991">
    <w:pPr>
      <w:pStyle w:val="Piedepgina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6CAE85" w14:textId="77777777" w:rsidR="00105AFF" w:rsidRDefault="00105AFF" w:rsidP="000F2991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F1117" w14:textId="77777777" w:rsidR="00105AFF" w:rsidRPr="00E470ED" w:rsidRDefault="00105AFF" w:rsidP="000F2991">
    <w:pPr>
      <w:pStyle w:val="Piedepgina"/>
      <w:rPr>
        <w:rStyle w:val="Nmerodepgina"/>
        <w:sz w:val="16"/>
        <w:szCs w:val="16"/>
      </w:rPr>
    </w:pPr>
    <w:r w:rsidRPr="00E470ED">
      <w:rPr>
        <w:rStyle w:val="Nmerodepgina"/>
        <w:sz w:val="16"/>
        <w:szCs w:val="16"/>
      </w:rPr>
      <w:fldChar w:fldCharType="begin"/>
    </w:r>
    <w:r w:rsidRPr="00E470ED">
      <w:rPr>
        <w:rStyle w:val="Nmerodepgina"/>
        <w:sz w:val="16"/>
        <w:szCs w:val="16"/>
      </w:rPr>
      <w:instrText xml:space="preserve">PAGE  </w:instrText>
    </w:r>
    <w:r w:rsidRPr="00E470ED">
      <w:rPr>
        <w:rStyle w:val="Nmerodepgina"/>
        <w:sz w:val="16"/>
        <w:szCs w:val="16"/>
      </w:rPr>
      <w:fldChar w:fldCharType="separate"/>
    </w:r>
    <w:r w:rsidR="006E4788">
      <w:rPr>
        <w:rStyle w:val="Nmerodepgina"/>
        <w:noProof/>
        <w:sz w:val="16"/>
        <w:szCs w:val="16"/>
      </w:rPr>
      <w:t>1</w:t>
    </w:r>
    <w:r w:rsidRPr="00E470ED">
      <w:rPr>
        <w:rStyle w:val="Nmerodepgina"/>
        <w:sz w:val="16"/>
        <w:szCs w:val="16"/>
      </w:rPr>
      <w:fldChar w:fldCharType="end"/>
    </w:r>
  </w:p>
  <w:p w14:paraId="6C2F58E6" w14:textId="77777777" w:rsidR="00105AFF" w:rsidRDefault="00105AFF" w:rsidP="000F299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ED97" w14:textId="77777777" w:rsidR="00EE6A84" w:rsidRDefault="00EE6A84" w:rsidP="000F2991">
      <w:r>
        <w:separator/>
      </w:r>
    </w:p>
  </w:footnote>
  <w:footnote w:type="continuationSeparator" w:id="0">
    <w:p w14:paraId="5532E430" w14:textId="77777777" w:rsidR="00EE6A84" w:rsidRDefault="00EE6A84" w:rsidP="000F29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CF643" w14:textId="77777777" w:rsidR="00105AFF" w:rsidRPr="000905F6" w:rsidRDefault="00105AFF" w:rsidP="000F29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3954"/>
    <w:multiLevelType w:val="hybridMultilevel"/>
    <w:tmpl w:val="8D9C2672"/>
    <w:lvl w:ilvl="0" w:tplc="0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639A3"/>
    <w:multiLevelType w:val="hybridMultilevel"/>
    <w:tmpl w:val="09007E90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4186C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31A7E50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F722F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511259C"/>
    <w:multiLevelType w:val="hybridMultilevel"/>
    <w:tmpl w:val="D43EC53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704371"/>
    <w:multiLevelType w:val="hybridMultilevel"/>
    <w:tmpl w:val="ED92A06E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BC0013"/>
    <w:multiLevelType w:val="hybridMultilevel"/>
    <w:tmpl w:val="26EEC4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0556C5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D43BC"/>
    <w:multiLevelType w:val="hybridMultilevel"/>
    <w:tmpl w:val="72F832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75433E"/>
    <w:multiLevelType w:val="hybridMultilevel"/>
    <w:tmpl w:val="CD50060A"/>
    <w:lvl w:ilvl="0" w:tplc="040A0011">
      <w:start w:val="1"/>
      <w:numFmt w:val="decimal"/>
      <w:lvlText w:val="%1)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0C47B8"/>
    <w:multiLevelType w:val="hybridMultilevel"/>
    <w:tmpl w:val="CB6A612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1F543F"/>
    <w:multiLevelType w:val="hybridMultilevel"/>
    <w:tmpl w:val="89B2DD3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978C6"/>
    <w:multiLevelType w:val="multilevel"/>
    <w:tmpl w:val="183649F2"/>
    <w:lvl w:ilvl="0">
      <w:start w:val="3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46DC3A43"/>
    <w:multiLevelType w:val="hybridMultilevel"/>
    <w:tmpl w:val="AD203BFC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2886144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2E423C"/>
    <w:multiLevelType w:val="hybridMultilevel"/>
    <w:tmpl w:val="4DF04E8E"/>
    <w:lvl w:ilvl="0" w:tplc="040A0017">
      <w:start w:val="1"/>
      <w:numFmt w:val="lowerLetter"/>
      <w:lvlText w:val="%1)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A7B735F"/>
    <w:multiLevelType w:val="hybridMultilevel"/>
    <w:tmpl w:val="BD120EF0"/>
    <w:lvl w:ilvl="0" w:tplc="2722AE96">
      <w:numFmt w:val="bullet"/>
      <w:lvlText w:val="•"/>
      <w:lvlJc w:val="left"/>
      <w:pPr>
        <w:ind w:left="70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D5716DB"/>
    <w:multiLevelType w:val="multilevel"/>
    <w:tmpl w:val="CB6A612E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A47B97"/>
    <w:multiLevelType w:val="hybridMultilevel"/>
    <w:tmpl w:val="37EA5ABE"/>
    <w:lvl w:ilvl="0" w:tplc="2722AE96">
      <w:numFmt w:val="bullet"/>
      <w:lvlText w:val="•"/>
      <w:lvlJc w:val="left"/>
      <w:pPr>
        <w:ind w:left="1060" w:hanging="700"/>
      </w:pPr>
      <w:rPr>
        <w:rFonts w:ascii="Times New Roman" w:eastAsia="Times New Roman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2D24E07"/>
    <w:multiLevelType w:val="hybridMultilevel"/>
    <w:tmpl w:val="D5024D6E"/>
    <w:lvl w:ilvl="0" w:tplc="B27A74F2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6EA32684"/>
    <w:multiLevelType w:val="hybridMultilevel"/>
    <w:tmpl w:val="0324BF3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502868"/>
    <w:multiLevelType w:val="hybridMultilevel"/>
    <w:tmpl w:val="7CC4CBF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D702AF"/>
    <w:multiLevelType w:val="hybridMultilevel"/>
    <w:tmpl w:val="9E98B4D8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53454449">
    <w:abstractNumId w:val="13"/>
  </w:num>
  <w:num w:numId="2" w16cid:durableId="688722165">
    <w:abstractNumId w:val="1"/>
  </w:num>
  <w:num w:numId="3" w16cid:durableId="720203592">
    <w:abstractNumId w:val="6"/>
  </w:num>
  <w:num w:numId="4" w16cid:durableId="375009925">
    <w:abstractNumId w:val="11"/>
  </w:num>
  <w:num w:numId="5" w16cid:durableId="1700275224">
    <w:abstractNumId w:val="18"/>
  </w:num>
  <w:num w:numId="6" w16cid:durableId="2028215265">
    <w:abstractNumId w:val="15"/>
  </w:num>
  <w:num w:numId="7" w16cid:durableId="1722361107">
    <w:abstractNumId w:val="22"/>
  </w:num>
  <w:num w:numId="8" w16cid:durableId="297999213">
    <w:abstractNumId w:val="8"/>
  </w:num>
  <w:num w:numId="9" w16cid:durableId="2067605269">
    <w:abstractNumId w:val="3"/>
  </w:num>
  <w:num w:numId="10" w16cid:durableId="999768290">
    <w:abstractNumId w:val="2"/>
  </w:num>
  <w:num w:numId="11" w16cid:durableId="1256013155">
    <w:abstractNumId w:val="20"/>
  </w:num>
  <w:num w:numId="12" w16cid:durableId="126775356">
    <w:abstractNumId w:val="12"/>
  </w:num>
  <w:num w:numId="13" w16cid:durableId="277176163">
    <w:abstractNumId w:val="23"/>
  </w:num>
  <w:num w:numId="14" w16cid:durableId="602421544">
    <w:abstractNumId w:val="4"/>
  </w:num>
  <w:num w:numId="15" w16cid:durableId="182478400">
    <w:abstractNumId w:val="5"/>
  </w:num>
  <w:num w:numId="16" w16cid:durableId="946810105">
    <w:abstractNumId w:val="21"/>
  </w:num>
  <w:num w:numId="17" w16cid:durableId="706830210">
    <w:abstractNumId w:val="10"/>
  </w:num>
  <w:num w:numId="18" w16cid:durableId="1838184460">
    <w:abstractNumId w:val="13"/>
  </w:num>
  <w:num w:numId="19" w16cid:durableId="1645505291">
    <w:abstractNumId w:val="13"/>
  </w:num>
  <w:num w:numId="20" w16cid:durableId="1306354496">
    <w:abstractNumId w:val="0"/>
  </w:num>
  <w:num w:numId="21" w16cid:durableId="1948537229">
    <w:abstractNumId w:val="16"/>
  </w:num>
  <w:num w:numId="22" w16cid:durableId="2131707132">
    <w:abstractNumId w:val="9"/>
  </w:num>
  <w:num w:numId="23" w16cid:durableId="1476071768">
    <w:abstractNumId w:val="7"/>
  </w:num>
  <w:num w:numId="24" w16cid:durableId="1674646996">
    <w:abstractNumId w:val="14"/>
  </w:num>
  <w:num w:numId="25" w16cid:durableId="788162280">
    <w:abstractNumId w:val="17"/>
  </w:num>
  <w:num w:numId="26" w16cid:durableId="746347166">
    <w:abstractNumId w:val="1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attachedTemplate r:id="rId1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FE"/>
    <w:rsid w:val="00005E5F"/>
    <w:rsid w:val="00006D09"/>
    <w:rsid w:val="00006D2A"/>
    <w:rsid w:val="0000744A"/>
    <w:rsid w:val="000075FF"/>
    <w:rsid w:val="00013888"/>
    <w:rsid w:val="000155D5"/>
    <w:rsid w:val="00017E20"/>
    <w:rsid w:val="00024095"/>
    <w:rsid w:val="00025EBB"/>
    <w:rsid w:val="00031087"/>
    <w:rsid w:val="00031FB4"/>
    <w:rsid w:val="000334DA"/>
    <w:rsid w:val="00033A8B"/>
    <w:rsid w:val="000360A7"/>
    <w:rsid w:val="000370DD"/>
    <w:rsid w:val="0003717F"/>
    <w:rsid w:val="00037619"/>
    <w:rsid w:val="00042478"/>
    <w:rsid w:val="0004346E"/>
    <w:rsid w:val="00044A55"/>
    <w:rsid w:val="00044C90"/>
    <w:rsid w:val="000472B9"/>
    <w:rsid w:val="00050D55"/>
    <w:rsid w:val="00052F29"/>
    <w:rsid w:val="00053EEA"/>
    <w:rsid w:val="00055E9B"/>
    <w:rsid w:val="0005750E"/>
    <w:rsid w:val="00062137"/>
    <w:rsid w:val="00066AF2"/>
    <w:rsid w:val="00071ABD"/>
    <w:rsid w:val="00074936"/>
    <w:rsid w:val="00077323"/>
    <w:rsid w:val="00077BEB"/>
    <w:rsid w:val="00080C01"/>
    <w:rsid w:val="00082E22"/>
    <w:rsid w:val="0008502B"/>
    <w:rsid w:val="00085BD4"/>
    <w:rsid w:val="00086638"/>
    <w:rsid w:val="000905D1"/>
    <w:rsid w:val="000905F6"/>
    <w:rsid w:val="00093E56"/>
    <w:rsid w:val="00097796"/>
    <w:rsid w:val="00097D5C"/>
    <w:rsid w:val="000A19CC"/>
    <w:rsid w:val="000B02A4"/>
    <w:rsid w:val="000B0C45"/>
    <w:rsid w:val="000B0F4A"/>
    <w:rsid w:val="000B18BE"/>
    <w:rsid w:val="000B1B56"/>
    <w:rsid w:val="000B32A6"/>
    <w:rsid w:val="000B4071"/>
    <w:rsid w:val="000B49AF"/>
    <w:rsid w:val="000B6873"/>
    <w:rsid w:val="000C0945"/>
    <w:rsid w:val="000C1D24"/>
    <w:rsid w:val="000C1FF4"/>
    <w:rsid w:val="000C3201"/>
    <w:rsid w:val="000C6BBB"/>
    <w:rsid w:val="000D0DB4"/>
    <w:rsid w:val="000D116D"/>
    <w:rsid w:val="000D1E2D"/>
    <w:rsid w:val="000D2428"/>
    <w:rsid w:val="000D28ED"/>
    <w:rsid w:val="000D2F74"/>
    <w:rsid w:val="000D38F7"/>
    <w:rsid w:val="000D52A6"/>
    <w:rsid w:val="000D6605"/>
    <w:rsid w:val="000E3B2D"/>
    <w:rsid w:val="000E4164"/>
    <w:rsid w:val="000F2991"/>
    <w:rsid w:val="000F31D0"/>
    <w:rsid w:val="000F3283"/>
    <w:rsid w:val="001021A6"/>
    <w:rsid w:val="0010394E"/>
    <w:rsid w:val="00105AFF"/>
    <w:rsid w:val="00106205"/>
    <w:rsid w:val="0011201B"/>
    <w:rsid w:val="001122E9"/>
    <w:rsid w:val="00113BC7"/>
    <w:rsid w:val="001210B6"/>
    <w:rsid w:val="00127FCE"/>
    <w:rsid w:val="00132470"/>
    <w:rsid w:val="00135494"/>
    <w:rsid w:val="00136980"/>
    <w:rsid w:val="00136A83"/>
    <w:rsid w:val="00136B59"/>
    <w:rsid w:val="0014288F"/>
    <w:rsid w:val="001432D6"/>
    <w:rsid w:val="00143348"/>
    <w:rsid w:val="001445E0"/>
    <w:rsid w:val="0014710B"/>
    <w:rsid w:val="00147DFA"/>
    <w:rsid w:val="00152397"/>
    <w:rsid w:val="0015714E"/>
    <w:rsid w:val="001626B4"/>
    <w:rsid w:val="0016556A"/>
    <w:rsid w:val="00165A6C"/>
    <w:rsid w:val="00165BF1"/>
    <w:rsid w:val="00167517"/>
    <w:rsid w:val="00167D7F"/>
    <w:rsid w:val="00173455"/>
    <w:rsid w:val="00175250"/>
    <w:rsid w:val="001759F6"/>
    <w:rsid w:val="001760EF"/>
    <w:rsid w:val="00180A51"/>
    <w:rsid w:val="00184F25"/>
    <w:rsid w:val="00191DD8"/>
    <w:rsid w:val="00196FEC"/>
    <w:rsid w:val="00197130"/>
    <w:rsid w:val="001B1854"/>
    <w:rsid w:val="001B2266"/>
    <w:rsid w:val="001B2EEA"/>
    <w:rsid w:val="001B3D9F"/>
    <w:rsid w:val="001B7A5D"/>
    <w:rsid w:val="001C2CEB"/>
    <w:rsid w:val="001C3ACF"/>
    <w:rsid w:val="001C4090"/>
    <w:rsid w:val="001C487D"/>
    <w:rsid w:val="001C54E9"/>
    <w:rsid w:val="001C6487"/>
    <w:rsid w:val="001C6A5A"/>
    <w:rsid w:val="001D0DF4"/>
    <w:rsid w:val="001D27CC"/>
    <w:rsid w:val="001D413F"/>
    <w:rsid w:val="001D4955"/>
    <w:rsid w:val="001D4DE0"/>
    <w:rsid w:val="001D7524"/>
    <w:rsid w:val="001E13C0"/>
    <w:rsid w:val="001E4D05"/>
    <w:rsid w:val="001E5B9B"/>
    <w:rsid w:val="001F31F8"/>
    <w:rsid w:val="001F6522"/>
    <w:rsid w:val="001F6C1E"/>
    <w:rsid w:val="00202542"/>
    <w:rsid w:val="00202E0C"/>
    <w:rsid w:val="00203BE0"/>
    <w:rsid w:val="0020767E"/>
    <w:rsid w:val="002118BD"/>
    <w:rsid w:val="002129E6"/>
    <w:rsid w:val="00216DB6"/>
    <w:rsid w:val="00217694"/>
    <w:rsid w:val="002211D9"/>
    <w:rsid w:val="00224E92"/>
    <w:rsid w:val="002312A6"/>
    <w:rsid w:val="00231813"/>
    <w:rsid w:val="00233A05"/>
    <w:rsid w:val="002351E1"/>
    <w:rsid w:val="0024018F"/>
    <w:rsid w:val="002409A0"/>
    <w:rsid w:val="00245D2A"/>
    <w:rsid w:val="00247632"/>
    <w:rsid w:val="00250CBF"/>
    <w:rsid w:val="002510C3"/>
    <w:rsid w:val="002557D0"/>
    <w:rsid w:val="00256BDE"/>
    <w:rsid w:val="00257B9E"/>
    <w:rsid w:val="00262202"/>
    <w:rsid w:val="00262847"/>
    <w:rsid w:val="002721EE"/>
    <w:rsid w:val="002728E0"/>
    <w:rsid w:val="0027635C"/>
    <w:rsid w:val="00276A48"/>
    <w:rsid w:val="002802CD"/>
    <w:rsid w:val="00287456"/>
    <w:rsid w:val="00287708"/>
    <w:rsid w:val="00291C89"/>
    <w:rsid w:val="00294DBB"/>
    <w:rsid w:val="00294FE7"/>
    <w:rsid w:val="002952B1"/>
    <w:rsid w:val="00295B54"/>
    <w:rsid w:val="0029673A"/>
    <w:rsid w:val="00296936"/>
    <w:rsid w:val="00296EB1"/>
    <w:rsid w:val="00297991"/>
    <w:rsid w:val="00297EE9"/>
    <w:rsid w:val="002A1051"/>
    <w:rsid w:val="002A2298"/>
    <w:rsid w:val="002A68F0"/>
    <w:rsid w:val="002A72AC"/>
    <w:rsid w:val="002B4E0F"/>
    <w:rsid w:val="002B5BE3"/>
    <w:rsid w:val="002B61AD"/>
    <w:rsid w:val="002C0C04"/>
    <w:rsid w:val="002C1545"/>
    <w:rsid w:val="002C6739"/>
    <w:rsid w:val="002D0FEF"/>
    <w:rsid w:val="002D124D"/>
    <w:rsid w:val="002D2881"/>
    <w:rsid w:val="002D4864"/>
    <w:rsid w:val="002D651B"/>
    <w:rsid w:val="002D7C4C"/>
    <w:rsid w:val="002E1661"/>
    <w:rsid w:val="002E1B7D"/>
    <w:rsid w:val="002E267C"/>
    <w:rsid w:val="002E2F89"/>
    <w:rsid w:val="002E5901"/>
    <w:rsid w:val="002E7F82"/>
    <w:rsid w:val="002F14B9"/>
    <w:rsid w:val="002F18D2"/>
    <w:rsid w:val="002F3D85"/>
    <w:rsid w:val="002F3F43"/>
    <w:rsid w:val="002F530C"/>
    <w:rsid w:val="002F5DAB"/>
    <w:rsid w:val="002F5E33"/>
    <w:rsid w:val="00300A5E"/>
    <w:rsid w:val="00301194"/>
    <w:rsid w:val="00301CEF"/>
    <w:rsid w:val="00303051"/>
    <w:rsid w:val="00304705"/>
    <w:rsid w:val="0030502F"/>
    <w:rsid w:val="00305512"/>
    <w:rsid w:val="003109D9"/>
    <w:rsid w:val="00310B64"/>
    <w:rsid w:val="00311225"/>
    <w:rsid w:val="00311BDA"/>
    <w:rsid w:val="003153C4"/>
    <w:rsid w:val="00317400"/>
    <w:rsid w:val="003201F9"/>
    <w:rsid w:val="00323D35"/>
    <w:rsid w:val="00323EA8"/>
    <w:rsid w:val="00325EC3"/>
    <w:rsid w:val="003264D3"/>
    <w:rsid w:val="003303CA"/>
    <w:rsid w:val="00333B99"/>
    <w:rsid w:val="00333EB9"/>
    <w:rsid w:val="00334D85"/>
    <w:rsid w:val="00335D30"/>
    <w:rsid w:val="003379CF"/>
    <w:rsid w:val="00341831"/>
    <w:rsid w:val="00343C32"/>
    <w:rsid w:val="00344409"/>
    <w:rsid w:val="00345482"/>
    <w:rsid w:val="0034796D"/>
    <w:rsid w:val="00350826"/>
    <w:rsid w:val="00352B83"/>
    <w:rsid w:val="00353895"/>
    <w:rsid w:val="003551D8"/>
    <w:rsid w:val="00355E58"/>
    <w:rsid w:val="00357F00"/>
    <w:rsid w:val="00360F1E"/>
    <w:rsid w:val="003617D2"/>
    <w:rsid w:val="003628BE"/>
    <w:rsid w:val="0036323A"/>
    <w:rsid w:val="003634D3"/>
    <w:rsid w:val="00364321"/>
    <w:rsid w:val="003644C3"/>
    <w:rsid w:val="00364631"/>
    <w:rsid w:val="00365CEA"/>
    <w:rsid w:val="00366010"/>
    <w:rsid w:val="003703F1"/>
    <w:rsid w:val="003712D5"/>
    <w:rsid w:val="0037403B"/>
    <w:rsid w:val="0037437F"/>
    <w:rsid w:val="0037449A"/>
    <w:rsid w:val="003750A7"/>
    <w:rsid w:val="003755AA"/>
    <w:rsid w:val="00376D40"/>
    <w:rsid w:val="0037721F"/>
    <w:rsid w:val="00382408"/>
    <w:rsid w:val="003828E1"/>
    <w:rsid w:val="003833A2"/>
    <w:rsid w:val="003842B0"/>
    <w:rsid w:val="00386632"/>
    <w:rsid w:val="003918B7"/>
    <w:rsid w:val="003929D8"/>
    <w:rsid w:val="00392C18"/>
    <w:rsid w:val="003933D8"/>
    <w:rsid w:val="003945B6"/>
    <w:rsid w:val="00397E3F"/>
    <w:rsid w:val="003B0937"/>
    <w:rsid w:val="003B0C7B"/>
    <w:rsid w:val="003B18DF"/>
    <w:rsid w:val="003B1CC3"/>
    <w:rsid w:val="003B2E78"/>
    <w:rsid w:val="003B35C6"/>
    <w:rsid w:val="003B3CA8"/>
    <w:rsid w:val="003B4A9F"/>
    <w:rsid w:val="003B4E0E"/>
    <w:rsid w:val="003B7EA0"/>
    <w:rsid w:val="003C0998"/>
    <w:rsid w:val="003C0D4D"/>
    <w:rsid w:val="003C0DFD"/>
    <w:rsid w:val="003C15AE"/>
    <w:rsid w:val="003C2126"/>
    <w:rsid w:val="003C3A14"/>
    <w:rsid w:val="003C6098"/>
    <w:rsid w:val="003C6C60"/>
    <w:rsid w:val="003D0500"/>
    <w:rsid w:val="003D1E41"/>
    <w:rsid w:val="003D243F"/>
    <w:rsid w:val="003D2D24"/>
    <w:rsid w:val="003D4E4F"/>
    <w:rsid w:val="003D58AE"/>
    <w:rsid w:val="003E118E"/>
    <w:rsid w:val="003E2E0B"/>
    <w:rsid w:val="003E375A"/>
    <w:rsid w:val="003E6B07"/>
    <w:rsid w:val="003F081F"/>
    <w:rsid w:val="003F0B93"/>
    <w:rsid w:val="003F2152"/>
    <w:rsid w:val="003F2DCF"/>
    <w:rsid w:val="003F431B"/>
    <w:rsid w:val="003F4624"/>
    <w:rsid w:val="003F4CA8"/>
    <w:rsid w:val="00400A8B"/>
    <w:rsid w:val="00400BCC"/>
    <w:rsid w:val="00401049"/>
    <w:rsid w:val="0040137D"/>
    <w:rsid w:val="00405E07"/>
    <w:rsid w:val="0040661F"/>
    <w:rsid w:val="00406BB5"/>
    <w:rsid w:val="00411406"/>
    <w:rsid w:val="00412184"/>
    <w:rsid w:val="004130C3"/>
    <w:rsid w:val="0041559A"/>
    <w:rsid w:val="004161C7"/>
    <w:rsid w:val="004169FE"/>
    <w:rsid w:val="004229BB"/>
    <w:rsid w:val="00424AB8"/>
    <w:rsid w:val="00424F3E"/>
    <w:rsid w:val="00430854"/>
    <w:rsid w:val="00432CCE"/>
    <w:rsid w:val="00436C6B"/>
    <w:rsid w:val="00436D4F"/>
    <w:rsid w:val="00437125"/>
    <w:rsid w:val="004404AE"/>
    <w:rsid w:val="00441CCD"/>
    <w:rsid w:val="00442949"/>
    <w:rsid w:val="0044366A"/>
    <w:rsid w:val="00443E37"/>
    <w:rsid w:val="00444C88"/>
    <w:rsid w:val="0044510F"/>
    <w:rsid w:val="0044782C"/>
    <w:rsid w:val="00453460"/>
    <w:rsid w:val="00453DAD"/>
    <w:rsid w:val="00454413"/>
    <w:rsid w:val="00455637"/>
    <w:rsid w:val="0045567B"/>
    <w:rsid w:val="004603E0"/>
    <w:rsid w:val="00460795"/>
    <w:rsid w:val="0046093A"/>
    <w:rsid w:val="00462566"/>
    <w:rsid w:val="004668B3"/>
    <w:rsid w:val="00466E18"/>
    <w:rsid w:val="0047269F"/>
    <w:rsid w:val="004728FD"/>
    <w:rsid w:val="004736F6"/>
    <w:rsid w:val="0048023D"/>
    <w:rsid w:val="00481025"/>
    <w:rsid w:val="00484F73"/>
    <w:rsid w:val="004850B5"/>
    <w:rsid w:val="00485530"/>
    <w:rsid w:val="00485DC7"/>
    <w:rsid w:val="004875A9"/>
    <w:rsid w:val="00487FD2"/>
    <w:rsid w:val="004905E1"/>
    <w:rsid w:val="00491A97"/>
    <w:rsid w:val="00492127"/>
    <w:rsid w:val="00493242"/>
    <w:rsid w:val="0049355F"/>
    <w:rsid w:val="00493FA0"/>
    <w:rsid w:val="004946CF"/>
    <w:rsid w:val="00495698"/>
    <w:rsid w:val="004A70DB"/>
    <w:rsid w:val="004B1F34"/>
    <w:rsid w:val="004B37F5"/>
    <w:rsid w:val="004B5AB1"/>
    <w:rsid w:val="004B6107"/>
    <w:rsid w:val="004B67E9"/>
    <w:rsid w:val="004C11C9"/>
    <w:rsid w:val="004C1EB5"/>
    <w:rsid w:val="004C2219"/>
    <w:rsid w:val="004C5292"/>
    <w:rsid w:val="004C6C36"/>
    <w:rsid w:val="004C7BAA"/>
    <w:rsid w:val="004D10A2"/>
    <w:rsid w:val="004D319F"/>
    <w:rsid w:val="004D341E"/>
    <w:rsid w:val="004E0BF7"/>
    <w:rsid w:val="004E2250"/>
    <w:rsid w:val="004E22C0"/>
    <w:rsid w:val="004E31EA"/>
    <w:rsid w:val="004E565D"/>
    <w:rsid w:val="004E7406"/>
    <w:rsid w:val="004F3A41"/>
    <w:rsid w:val="004F4F54"/>
    <w:rsid w:val="004F502C"/>
    <w:rsid w:val="0050668C"/>
    <w:rsid w:val="00512515"/>
    <w:rsid w:val="00512AD0"/>
    <w:rsid w:val="00514396"/>
    <w:rsid w:val="00514DBB"/>
    <w:rsid w:val="00521BB2"/>
    <w:rsid w:val="00522A92"/>
    <w:rsid w:val="00526F88"/>
    <w:rsid w:val="005300A7"/>
    <w:rsid w:val="00530772"/>
    <w:rsid w:val="00531A73"/>
    <w:rsid w:val="0053494B"/>
    <w:rsid w:val="00535B8E"/>
    <w:rsid w:val="00535D4D"/>
    <w:rsid w:val="005376D2"/>
    <w:rsid w:val="00537B8A"/>
    <w:rsid w:val="00541EA7"/>
    <w:rsid w:val="00542AC3"/>
    <w:rsid w:val="00544485"/>
    <w:rsid w:val="00546D88"/>
    <w:rsid w:val="0054747F"/>
    <w:rsid w:val="00547598"/>
    <w:rsid w:val="00553B9F"/>
    <w:rsid w:val="00553CE3"/>
    <w:rsid w:val="00557B89"/>
    <w:rsid w:val="00560D06"/>
    <w:rsid w:val="005620B2"/>
    <w:rsid w:val="00564083"/>
    <w:rsid w:val="005641D8"/>
    <w:rsid w:val="00564C3B"/>
    <w:rsid w:val="005669D3"/>
    <w:rsid w:val="00570B8A"/>
    <w:rsid w:val="00571581"/>
    <w:rsid w:val="00573AAE"/>
    <w:rsid w:val="00573AE7"/>
    <w:rsid w:val="00574EA3"/>
    <w:rsid w:val="005767E5"/>
    <w:rsid w:val="00577035"/>
    <w:rsid w:val="00577909"/>
    <w:rsid w:val="00580197"/>
    <w:rsid w:val="00583F9C"/>
    <w:rsid w:val="0058614C"/>
    <w:rsid w:val="005906A3"/>
    <w:rsid w:val="00591E53"/>
    <w:rsid w:val="005A0CAC"/>
    <w:rsid w:val="005A2B55"/>
    <w:rsid w:val="005A310A"/>
    <w:rsid w:val="005A373D"/>
    <w:rsid w:val="005A3886"/>
    <w:rsid w:val="005B2944"/>
    <w:rsid w:val="005B56D5"/>
    <w:rsid w:val="005B7321"/>
    <w:rsid w:val="005C0914"/>
    <w:rsid w:val="005C112F"/>
    <w:rsid w:val="005C2C5B"/>
    <w:rsid w:val="005C3665"/>
    <w:rsid w:val="005C5145"/>
    <w:rsid w:val="005C537C"/>
    <w:rsid w:val="005D09EB"/>
    <w:rsid w:val="005D0E9E"/>
    <w:rsid w:val="005D132A"/>
    <w:rsid w:val="005D2DB4"/>
    <w:rsid w:val="005D761A"/>
    <w:rsid w:val="005E25E7"/>
    <w:rsid w:val="005E7709"/>
    <w:rsid w:val="005F168A"/>
    <w:rsid w:val="005F1759"/>
    <w:rsid w:val="005F22FB"/>
    <w:rsid w:val="005F276C"/>
    <w:rsid w:val="005F3F0A"/>
    <w:rsid w:val="005F5B8D"/>
    <w:rsid w:val="005F67CA"/>
    <w:rsid w:val="00601125"/>
    <w:rsid w:val="006028BB"/>
    <w:rsid w:val="0060413E"/>
    <w:rsid w:val="0060554E"/>
    <w:rsid w:val="00605F51"/>
    <w:rsid w:val="006064DD"/>
    <w:rsid w:val="006064EC"/>
    <w:rsid w:val="0060798E"/>
    <w:rsid w:val="00610CA1"/>
    <w:rsid w:val="00610FEF"/>
    <w:rsid w:val="006114A9"/>
    <w:rsid w:val="00611666"/>
    <w:rsid w:val="006131ED"/>
    <w:rsid w:val="00615520"/>
    <w:rsid w:val="00615D3F"/>
    <w:rsid w:val="006179F9"/>
    <w:rsid w:val="006202ED"/>
    <w:rsid w:val="006207F0"/>
    <w:rsid w:val="0062332D"/>
    <w:rsid w:val="00624492"/>
    <w:rsid w:val="006245BA"/>
    <w:rsid w:val="00624D35"/>
    <w:rsid w:val="00625B3C"/>
    <w:rsid w:val="00625D64"/>
    <w:rsid w:val="00625ED0"/>
    <w:rsid w:val="00626CDD"/>
    <w:rsid w:val="00627EFE"/>
    <w:rsid w:val="00627F89"/>
    <w:rsid w:val="006300A0"/>
    <w:rsid w:val="00631DA0"/>
    <w:rsid w:val="00633015"/>
    <w:rsid w:val="0063378C"/>
    <w:rsid w:val="006376EA"/>
    <w:rsid w:val="0064001B"/>
    <w:rsid w:val="00645847"/>
    <w:rsid w:val="00645ABB"/>
    <w:rsid w:val="00650D71"/>
    <w:rsid w:val="00651483"/>
    <w:rsid w:val="00651984"/>
    <w:rsid w:val="00653042"/>
    <w:rsid w:val="0065310F"/>
    <w:rsid w:val="00653651"/>
    <w:rsid w:val="00654212"/>
    <w:rsid w:val="00657109"/>
    <w:rsid w:val="00660F28"/>
    <w:rsid w:val="00661B21"/>
    <w:rsid w:val="00662156"/>
    <w:rsid w:val="0066395E"/>
    <w:rsid w:val="00665321"/>
    <w:rsid w:val="00667FAA"/>
    <w:rsid w:val="00673005"/>
    <w:rsid w:val="00676FD4"/>
    <w:rsid w:val="00682158"/>
    <w:rsid w:val="006825E8"/>
    <w:rsid w:val="0068589C"/>
    <w:rsid w:val="00686385"/>
    <w:rsid w:val="00687CDB"/>
    <w:rsid w:val="006920F0"/>
    <w:rsid w:val="006923F1"/>
    <w:rsid w:val="00693270"/>
    <w:rsid w:val="00693876"/>
    <w:rsid w:val="006956E2"/>
    <w:rsid w:val="00695C8E"/>
    <w:rsid w:val="00696CB6"/>
    <w:rsid w:val="006A0D3B"/>
    <w:rsid w:val="006A28A4"/>
    <w:rsid w:val="006B15DA"/>
    <w:rsid w:val="006B2ABD"/>
    <w:rsid w:val="006B37C0"/>
    <w:rsid w:val="006B3C9C"/>
    <w:rsid w:val="006B7093"/>
    <w:rsid w:val="006B79CA"/>
    <w:rsid w:val="006C21BE"/>
    <w:rsid w:val="006C65BA"/>
    <w:rsid w:val="006C7B5F"/>
    <w:rsid w:val="006D1987"/>
    <w:rsid w:val="006D1B24"/>
    <w:rsid w:val="006D2D94"/>
    <w:rsid w:val="006D368D"/>
    <w:rsid w:val="006D5240"/>
    <w:rsid w:val="006D56C8"/>
    <w:rsid w:val="006D5EF3"/>
    <w:rsid w:val="006E1253"/>
    <w:rsid w:val="006E1D12"/>
    <w:rsid w:val="006E34C8"/>
    <w:rsid w:val="006E4146"/>
    <w:rsid w:val="006E4788"/>
    <w:rsid w:val="006E74C6"/>
    <w:rsid w:val="006F060C"/>
    <w:rsid w:val="006F0BCB"/>
    <w:rsid w:val="006F11F3"/>
    <w:rsid w:val="006F3FA1"/>
    <w:rsid w:val="006F56BB"/>
    <w:rsid w:val="006F5E45"/>
    <w:rsid w:val="006F659B"/>
    <w:rsid w:val="006F7F30"/>
    <w:rsid w:val="00700E28"/>
    <w:rsid w:val="007013B3"/>
    <w:rsid w:val="00701955"/>
    <w:rsid w:val="00705A56"/>
    <w:rsid w:val="00711A33"/>
    <w:rsid w:val="00712080"/>
    <w:rsid w:val="007140D8"/>
    <w:rsid w:val="00715E84"/>
    <w:rsid w:val="007214B3"/>
    <w:rsid w:val="00722161"/>
    <w:rsid w:val="00731429"/>
    <w:rsid w:val="007316CD"/>
    <w:rsid w:val="00732CB4"/>
    <w:rsid w:val="00733384"/>
    <w:rsid w:val="00733A2E"/>
    <w:rsid w:val="00733A62"/>
    <w:rsid w:val="00734141"/>
    <w:rsid w:val="00734FC6"/>
    <w:rsid w:val="0073692A"/>
    <w:rsid w:val="007373E4"/>
    <w:rsid w:val="00740174"/>
    <w:rsid w:val="00741684"/>
    <w:rsid w:val="007421AD"/>
    <w:rsid w:val="007428B6"/>
    <w:rsid w:val="00746E2F"/>
    <w:rsid w:val="0074774B"/>
    <w:rsid w:val="00752065"/>
    <w:rsid w:val="00752CB8"/>
    <w:rsid w:val="007536DA"/>
    <w:rsid w:val="00753A62"/>
    <w:rsid w:val="00754EF8"/>
    <w:rsid w:val="007551D7"/>
    <w:rsid w:val="007556C3"/>
    <w:rsid w:val="0075742A"/>
    <w:rsid w:val="00760530"/>
    <w:rsid w:val="00762472"/>
    <w:rsid w:val="0076342F"/>
    <w:rsid w:val="007637F0"/>
    <w:rsid w:val="00765A71"/>
    <w:rsid w:val="00766DD4"/>
    <w:rsid w:val="00767770"/>
    <w:rsid w:val="00771A9B"/>
    <w:rsid w:val="00772254"/>
    <w:rsid w:val="00775A98"/>
    <w:rsid w:val="00776C8B"/>
    <w:rsid w:val="00782E72"/>
    <w:rsid w:val="00786572"/>
    <w:rsid w:val="00786A49"/>
    <w:rsid w:val="00792516"/>
    <w:rsid w:val="007943AD"/>
    <w:rsid w:val="00795E19"/>
    <w:rsid w:val="00796675"/>
    <w:rsid w:val="00797C5E"/>
    <w:rsid w:val="007A00E5"/>
    <w:rsid w:val="007A23E1"/>
    <w:rsid w:val="007A66A7"/>
    <w:rsid w:val="007B1BDA"/>
    <w:rsid w:val="007B1EE4"/>
    <w:rsid w:val="007B3C90"/>
    <w:rsid w:val="007B3F2E"/>
    <w:rsid w:val="007B4950"/>
    <w:rsid w:val="007B4E99"/>
    <w:rsid w:val="007C1E6C"/>
    <w:rsid w:val="007C1F4C"/>
    <w:rsid w:val="007C5C09"/>
    <w:rsid w:val="007C67D0"/>
    <w:rsid w:val="007C6EA4"/>
    <w:rsid w:val="007D396A"/>
    <w:rsid w:val="007D438A"/>
    <w:rsid w:val="007E01E3"/>
    <w:rsid w:val="007E0802"/>
    <w:rsid w:val="007E1942"/>
    <w:rsid w:val="007E743F"/>
    <w:rsid w:val="007F02C6"/>
    <w:rsid w:val="007F6C2D"/>
    <w:rsid w:val="008018B6"/>
    <w:rsid w:val="00802BB4"/>
    <w:rsid w:val="00807D62"/>
    <w:rsid w:val="00810666"/>
    <w:rsid w:val="00812005"/>
    <w:rsid w:val="00813DAA"/>
    <w:rsid w:val="00815F00"/>
    <w:rsid w:val="008209D5"/>
    <w:rsid w:val="00820B87"/>
    <w:rsid w:val="00820FAD"/>
    <w:rsid w:val="00823F6C"/>
    <w:rsid w:val="00824391"/>
    <w:rsid w:val="00825DF5"/>
    <w:rsid w:val="008273C3"/>
    <w:rsid w:val="00830337"/>
    <w:rsid w:val="00830ABB"/>
    <w:rsid w:val="008318AB"/>
    <w:rsid w:val="008324F9"/>
    <w:rsid w:val="00833B9C"/>
    <w:rsid w:val="00833CF4"/>
    <w:rsid w:val="00834176"/>
    <w:rsid w:val="00836E81"/>
    <w:rsid w:val="00837210"/>
    <w:rsid w:val="00840FEE"/>
    <w:rsid w:val="00841BF5"/>
    <w:rsid w:val="00842DCA"/>
    <w:rsid w:val="00845805"/>
    <w:rsid w:val="008463A1"/>
    <w:rsid w:val="00850077"/>
    <w:rsid w:val="00852261"/>
    <w:rsid w:val="0085452A"/>
    <w:rsid w:val="00854C36"/>
    <w:rsid w:val="0085516B"/>
    <w:rsid w:val="00856D64"/>
    <w:rsid w:val="008610D8"/>
    <w:rsid w:val="008627DC"/>
    <w:rsid w:val="0086319F"/>
    <w:rsid w:val="00866E6C"/>
    <w:rsid w:val="00871FAD"/>
    <w:rsid w:val="00872854"/>
    <w:rsid w:val="00873DED"/>
    <w:rsid w:val="008751AF"/>
    <w:rsid w:val="00875302"/>
    <w:rsid w:val="00875BFC"/>
    <w:rsid w:val="00875C77"/>
    <w:rsid w:val="00880EEF"/>
    <w:rsid w:val="00881B6A"/>
    <w:rsid w:val="008830D6"/>
    <w:rsid w:val="00886974"/>
    <w:rsid w:val="00893D8F"/>
    <w:rsid w:val="00894ACC"/>
    <w:rsid w:val="00894B3F"/>
    <w:rsid w:val="00894BC6"/>
    <w:rsid w:val="00895931"/>
    <w:rsid w:val="0089644A"/>
    <w:rsid w:val="008A3AE4"/>
    <w:rsid w:val="008A4ED3"/>
    <w:rsid w:val="008A5370"/>
    <w:rsid w:val="008A5FF9"/>
    <w:rsid w:val="008A7406"/>
    <w:rsid w:val="008B3043"/>
    <w:rsid w:val="008B36CE"/>
    <w:rsid w:val="008B7D69"/>
    <w:rsid w:val="008B7D9B"/>
    <w:rsid w:val="008D3BC1"/>
    <w:rsid w:val="008D6630"/>
    <w:rsid w:val="008D73B9"/>
    <w:rsid w:val="008E02D5"/>
    <w:rsid w:val="008E11E6"/>
    <w:rsid w:val="008E5295"/>
    <w:rsid w:val="008E5A1A"/>
    <w:rsid w:val="008F1758"/>
    <w:rsid w:val="008F2556"/>
    <w:rsid w:val="008F5C69"/>
    <w:rsid w:val="008F630A"/>
    <w:rsid w:val="00905370"/>
    <w:rsid w:val="00906652"/>
    <w:rsid w:val="00912582"/>
    <w:rsid w:val="00912CAA"/>
    <w:rsid w:val="0091384D"/>
    <w:rsid w:val="009155D2"/>
    <w:rsid w:val="0091797D"/>
    <w:rsid w:val="0092237B"/>
    <w:rsid w:val="00925C21"/>
    <w:rsid w:val="00927635"/>
    <w:rsid w:val="00931AB8"/>
    <w:rsid w:val="00934798"/>
    <w:rsid w:val="00935B20"/>
    <w:rsid w:val="00935D0C"/>
    <w:rsid w:val="009447C3"/>
    <w:rsid w:val="00944986"/>
    <w:rsid w:val="009460B6"/>
    <w:rsid w:val="00946CCD"/>
    <w:rsid w:val="0094742D"/>
    <w:rsid w:val="00950E0F"/>
    <w:rsid w:val="009516BC"/>
    <w:rsid w:val="00953408"/>
    <w:rsid w:val="009607FC"/>
    <w:rsid w:val="0096113F"/>
    <w:rsid w:val="00961DB4"/>
    <w:rsid w:val="009659D3"/>
    <w:rsid w:val="009660F0"/>
    <w:rsid w:val="00966C33"/>
    <w:rsid w:val="00970185"/>
    <w:rsid w:val="00971708"/>
    <w:rsid w:val="00971999"/>
    <w:rsid w:val="00972888"/>
    <w:rsid w:val="009749CA"/>
    <w:rsid w:val="00977A32"/>
    <w:rsid w:val="009806D2"/>
    <w:rsid w:val="00980D9A"/>
    <w:rsid w:val="00981F98"/>
    <w:rsid w:val="00982916"/>
    <w:rsid w:val="0098435E"/>
    <w:rsid w:val="00990269"/>
    <w:rsid w:val="009904C6"/>
    <w:rsid w:val="00992C2A"/>
    <w:rsid w:val="00992D6B"/>
    <w:rsid w:val="0099405C"/>
    <w:rsid w:val="00996489"/>
    <w:rsid w:val="009A01BB"/>
    <w:rsid w:val="009A27C9"/>
    <w:rsid w:val="009A57D6"/>
    <w:rsid w:val="009A7D5C"/>
    <w:rsid w:val="009B05E8"/>
    <w:rsid w:val="009B0E11"/>
    <w:rsid w:val="009B0F5F"/>
    <w:rsid w:val="009B2F77"/>
    <w:rsid w:val="009B73D8"/>
    <w:rsid w:val="009B73E9"/>
    <w:rsid w:val="009C1374"/>
    <w:rsid w:val="009C3A99"/>
    <w:rsid w:val="009C4A12"/>
    <w:rsid w:val="009C5C7C"/>
    <w:rsid w:val="009C6FB0"/>
    <w:rsid w:val="009D151F"/>
    <w:rsid w:val="009D182E"/>
    <w:rsid w:val="009D1D9B"/>
    <w:rsid w:val="009D30BB"/>
    <w:rsid w:val="009D358D"/>
    <w:rsid w:val="009D4A50"/>
    <w:rsid w:val="009D6936"/>
    <w:rsid w:val="009D76D4"/>
    <w:rsid w:val="009E1C6D"/>
    <w:rsid w:val="009E1CD8"/>
    <w:rsid w:val="009E51A7"/>
    <w:rsid w:val="009F0122"/>
    <w:rsid w:val="009F6807"/>
    <w:rsid w:val="009F6CA4"/>
    <w:rsid w:val="00A00D90"/>
    <w:rsid w:val="00A043E1"/>
    <w:rsid w:val="00A0461D"/>
    <w:rsid w:val="00A05B24"/>
    <w:rsid w:val="00A07FC7"/>
    <w:rsid w:val="00A11072"/>
    <w:rsid w:val="00A121EE"/>
    <w:rsid w:val="00A124EC"/>
    <w:rsid w:val="00A12E30"/>
    <w:rsid w:val="00A168B8"/>
    <w:rsid w:val="00A17484"/>
    <w:rsid w:val="00A2060B"/>
    <w:rsid w:val="00A23DA8"/>
    <w:rsid w:val="00A26E59"/>
    <w:rsid w:val="00A30C54"/>
    <w:rsid w:val="00A33AE2"/>
    <w:rsid w:val="00A4007A"/>
    <w:rsid w:val="00A400F3"/>
    <w:rsid w:val="00A40B0C"/>
    <w:rsid w:val="00A418BF"/>
    <w:rsid w:val="00A44171"/>
    <w:rsid w:val="00A45355"/>
    <w:rsid w:val="00A508E0"/>
    <w:rsid w:val="00A51289"/>
    <w:rsid w:val="00A51395"/>
    <w:rsid w:val="00A52D8B"/>
    <w:rsid w:val="00A55A90"/>
    <w:rsid w:val="00A55DEC"/>
    <w:rsid w:val="00A56A98"/>
    <w:rsid w:val="00A56EFE"/>
    <w:rsid w:val="00A60312"/>
    <w:rsid w:val="00A61191"/>
    <w:rsid w:val="00A62489"/>
    <w:rsid w:val="00A6301B"/>
    <w:rsid w:val="00A63717"/>
    <w:rsid w:val="00A64DBA"/>
    <w:rsid w:val="00A7277E"/>
    <w:rsid w:val="00A730BB"/>
    <w:rsid w:val="00A75A91"/>
    <w:rsid w:val="00A829AF"/>
    <w:rsid w:val="00A85E22"/>
    <w:rsid w:val="00A90788"/>
    <w:rsid w:val="00A9128D"/>
    <w:rsid w:val="00A92F13"/>
    <w:rsid w:val="00A9479A"/>
    <w:rsid w:val="00A9511A"/>
    <w:rsid w:val="00A95DDD"/>
    <w:rsid w:val="00AA4DC5"/>
    <w:rsid w:val="00AA50AF"/>
    <w:rsid w:val="00AA51E5"/>
    <w:rsid w:val="00AA53E5"/>
    <w:rsid w:val="00AA541C"/>
    <w:rsid w:val="00AA5992"/>
    <w:rsid w:val="00AA7FE8"/>
    <w:rsid w:val="00AB19DD"/>
    <w:rsid w:val="00AB4D22"/>
    <w:rsid w:val="00AC1196"/>
    <w:rsid w:val="00AC186E"/>
    <w:rsid w:val="00AC1E9A"/>
    <w:rsid w:val="00AC487E"/>
    <w:rsid w:val="00AD043E"/>
    <w:rsid w:val="00AD0B99"/>
    <w:rsid w:val="00AD4034"/>
    <w:rsid w:val="00AD4BFF"/>
    <w:rsid w:val="00AE09E5"/>
    <w:rsid w:val="00AE4DE3"/>
    <w:rsid w:val="00AE6A92"/>
    <w:rsid w:val="00AE7B9C"/>
    <w:rsid w:val="00AF05F7"/>
    <w:rsid w:val="00AF1F1E"/>
    <w:rsid w:val="00AF2DAA"/>
    <w:rsid w:val="00B007C5"/>
    <w:rsid w:val="00B072C6"/>
    <w:rsid w:val="00B07853"/>
    <w:rsid w:val="00B07FF1"/>
    <w:rsid w:val="00B11B97"/>
    <w:rsid w:val="00B12619"/>
    <w:rsid w:val="00B12BB4"/>
    <w:rsid w:val="00B141A9"/>
    <w:rsid w:val="00B17121"/>
    <w:rsid w:val="00B17CE0"/>
    <w:rsid w:val="00B2298D"/>
    <w:rsid w:val="00B25EC8"/>
    <w:rsid w:val="00B30C75"/>
    <w:rsid w:val="00B36D00"/>
    <w:rsid w:val="00B36DA1"/>
    <w:rsid w:val="00B376A5"/>
    <w:rsid w:val="00B37F48"/>
    <w:rsid w:val="00B40D5F"/>
    <w:rsid w:val="00B41920"/>
    <w:rsid w:val="00B42C20"/>
    <w:rsid w:val="00B4378D"/>
    <w:rsid w:val="00B50F73"/>
    <w:rsid w:val="00B51867"/>
    <w:rsid w:val="00B53A2C"/>
    <w:rsid w:val="00B558FB"/>
    <w:rsid w:val="00B55D9E"/>
    <w:rsid w:val="00B566D5"/>
    <w:rsid w:val="00B60BD1"/>
    <w:rsid w:val="00B61EE7"/>
    <w:rsid w:val="00B63837"/>
    <w:rsid w:val="00B64D97"/>
    <w:rsid w:val="00B66691"/>
    <w:rsid w:val="00B671B8"/>
    <w:rsid w:val="00B679E4"/>
    <w:rsid w:val="00B70860"/>
    <w:rsid w:val="00B70BB3"/>
    <w:rsid w:val="00B71D90"/>
    <w:rsid w:val="00B771FE"/>
    <w:rsid w:val="00B7757D"/>
    <w:rsid w:val="00B8111F"/>
    <w:rsid w:val="00B85BFD"/>
    <w:rsid w:val="00B87AED"/>
    <w:rsid w:val="00B9325C"/>
    <w:rsid w:val="00B94C55"/>
    <w:rsid w:val="00BA0ED5"/>
    <w:rsid w:val="00BA340E"/>
    <w:rsid w:val="00BB2B98"/>
    <w:rsid w:val="00BB3106"/>
    <w:rsid w:val="00BB3B83"/>
    <w:rsid w:val="00BB71CE"/>
    <w:rsid w:val="00BC3577"/>
    <w:rsid w:val="00BC422E"/>
    <w:rsid w:val="00BC4D0A"/>
    <w:rsid w:val="00BC5076"/>
    <w:rsid w:val="00BC5A5B"/>
    <w:rsid w:val="00BC5B65"/>
    <w:rsid w:val="00BC63D5"/>
    <w:rsid w:val="00BD2101"/>
    <w:rsid w:val="00BD284F"/>
    <w:rsid w:val="00BD3C7F"/>
    <w:rsid w:val="00BD56A0"/>
    <w:rsid w:val="00BD5D12"/>
    <w:rsid w:val="00BD6E40"/>
    <w:rsid w:val="00BD6F56"/>
    <w:rsid w:val="00BD723D"/>
    <w:rsid w:val="00BE160F"/>
    <w:rsid w:val="00BE1C1F"/>
    <w:rsid w:val="00BE1DF4"/>
    <w:rsid w:val="00BE376B"/>
    <w:rsid w:val="00BE540F"/>
    <w:rsid w:val="00BE5944"/>
    <w:rsid w:val="00BE6BC8"/>
    <w:rsid w:val="00BE75EB"/>
    <w:rsid w:val="00BF1AE4"/>
    <w:rsid w:val="00BF1AF6"/>
    <w:rsid w:val="00BF1DC0"/>
    <w:rsid w:val="00BF1E0F"/>
    <w:rsid w:val="00BF2E6B"/>
    <w:rsid w:val="00BF32C9"/>
    <w:rsid w:val="00BF5232"/>
    <w:rsid w:val="00BF5995"/>
    <w:rsid w:val="00BF59C4"/>
    <w:rsid w:val="00C006CF"/>
    <w:rsid w:val="00C00A45"/>
    <w:rsid w:val="00C00E74"/>
    <w:rsid w:val="00C01BDA"/>
    <w:rsid w:val="00C0559D"/>
    <w:rsid w:val="00C06C7A"/>
    <w:rsid w:val="00C10750"/>
    <w:rsid w:val="00C122B3"/>
    <w:rsid w:val="00C1239B"/>
    <w:rsid w:val="00C12C3C"/>
    <w:rsid w:val="00C14D2D"/>
    <w:rsid w:val="00C14DC4"/>
    <w:rsid w:val="00C15388"/>
    <w:rsid w:val="00C16295"/>
    <w:rsid w:val="00C22625"/>
    <w:rsid w:val="00C249D4"/>
    <w:rsid w:val="00C3086E"/>
    <w:rsid w:val="00C31599"/>
    <w:rsid w:val="00C3193F"/>
    <w:rsid w:val="00C34A59"/>
    <w:rsid w:val="00C363B3"/>
    <w:rsid w:val="00C36853"/>
    <w:rsid w:val="00C3687B"/>
    <w:rsid w:val="00C40D1C"/>
    <w:rsid w:val="00C40F00"/>
    <w:rsid w:val="00C416E2"/>
    <w:rsid w:val="00C41BB5"/>
    <w:rsid w:val="00C43135"/>
    <w:rsid w:val="00C44166"/>
    <w:rsid w:val="00C518B0"/>
    <w:rsid w:val="00C51B65"/>
    <w:rsid w:val="00C51E8A"/>
    <w:rsid w:val="00C57CEA"/>
    <w:rsid w:val="00C63F50"/>
    <w:rsid w:val="00C6418D"/>
    <w:rsid w:val="00C67331"/>
    <w:rsid w:val="00C70386"/>
    <w:rsid w:val="00C71E50"/>
    <w:rsid w:val="00C7612F"/>
    <w:rsid w:val="00C77B67"/>
    <w:rsid w:val="00C8036A"/>
    <w:rsid w:val="00C80F6B"/>
    <w:rsid w:val="00C83A3B"/>
    <w:rsid w:val="00C8780D"/>
    <w:rsid w:val="00C95D1A"/>
    <w:rsid w:val="00C979E6"/>
    <w:rsid w:val="00CA0BCF"/>
    <w:rsid w:val="00CA2369"/>
    <w:rsid w:val="00CA24F8"/>
    <w:rsid w:val="00CA3478"/>
    <w:rsid w:val="00CA35BF"/>
    <w:rsid w:val="00CA389E"/>
    <w:rsid w:val="00CA50DA"/>
    <w:rsid w:val="00CA76EE"/>
    <w:rsid w:val="00CB0788"/>
    <w:rsid w:val="00CB1F55"/>
    <w:rsid w:val="00CB2394"/>
    <w:rsid w:val="00CB397B"/>
    <w:rsid w:val="00CB4662"/>
    <w:rsid w:val="00CB6C5D"/>
    <w:rsid w:val="00CC141A"/>
    <w:rsid w:val="00CC181E"/>
    <w:rsid w:val="00CC1BF1"/>
    <w:rsid w:val="00CC24E7"/>
    <w:rsid w:val="00CC3B1F"/>
    <w:rsid w:val="00CC4F36"/>
    <w:rsid w:val="00CC4F78"/>
    <w:rsid w:val="00CC682C"/>
    <w:rsid w:val="00CC76B8"/>
    <w:rsid w:val="00CD1C1C"/>
    <w:rsid w:val="00CD34C8"/>
    <w:rsid w:val="00CE0D82"/>
    <w:rsid w:val="00CF0477"/>
    <w:rsid w:val="00CF2E55"/>
    <w:rsid w:val="00CF40C5"/>
    <w:rsid w:val="00CF6573"/>
    <w:rsid w:val="00D0072E"/>
    <w:rsid w:val="00D05A05"/>
    <w:rsid w:val="00D05DB5"/>
    <w:rsid w:val="00D0798A"/>
    <w:rsid w:val="00D11B5E"/>
    <w:rsid w:val="00D13BAA"/>
    <w:rsid w:val="00D153BC"/>
    <w:rsid w:val="00D16FD4"/>
    <w:rsid w:val="00D17019"/>
    <w:rsid w:val="00D174C4"/>
    <w:rsid w:val="00D20177"/>
    <w:rsid w:val="00D208A2"/>
    <w:rsid w:val="00D20AAC"/>
    <w:rsid w:val="00D2200D"/>
    <w:rsid w:val="00D22D36"/>
    <w:rsid w:val="00D23A5B"/>
    <w:rsid w:val="00D24C8C"/>
    <w:rsid w:val="00D278EF"/>
    <w:rsid w:val="00D31216"/>
    <w:rsid w:val="00D3219D"/>
    <w:rsid w:val="00D32492"/>
    <w:rsid w:val="00D34946"/>
    <w:rsid w:val="00D37F0F"/>
    <w:rsid w:val="00D407FD"/>
    <w:rsid w:val="00D41505"/>
    <w:rsid w:val="00D42604"/>
    <w:rsid w:val="00D43111"/>
    <w:rsid w:val="00D4335D"/>
    <w:rsid w:val="00D449DB"/>
    <w:rsid w:val="00D461C5"/>
    <w:rsid w:val="00D52233"/>
    <w:rsid w:val="00D530B3"/>
    <w:rsid w:val="00D53F0C"/>
    <w:rsid w:val="00D56105"/>
    <w:rsid w:val="00D56ECF"/>
    <w:rsid w:val="00D573A9"/>
    <w:rsid w:val="00D57F4A"/>
    <w:rsid w:val="00D61BD0"/>
    <w:rsid w:val="00D62C51"/>
    <w:rsid w:val="00D64383"/>
    <w:rsid w:val="00D70820"/>
    <w:rsid w:val="00D7235B"/>
    <w:rsid w:val="00D74906"/>
    <w:rsid w:val="00D751D8"/>
    <w:rsid w:val="00D7567E"/>
    <w:rsid w:val="00D75C45"/>
    <w:rsid w:val="00D766A6"/>
    <w:rsid w:val="00D77F06"/>
    <w:rsid w:val="00D81AB9"/>
    <w:rsid w:val="00D830C3"/>
    <w:rsid w:val="00D83BDC"/>
    <w:rsid w:val="00D8468C"/>
    <w:rsid w:val="00D84875"/>
    <w:rsid w:val="00D8646D"/>
    <w:rsid w:val="00D90C39"/>
    <w:rsid w:val="00D92B17"/>
    <w:rsid w:val="00D9709F"/>
    <w:rsid w:val="00D971DE"/>
    <w:rsid w:val="00DA0870"/>
    <w:rsid w:val="00DA4EE9"/>
    <w:rsid w:val="00DA6FDC"/>
    <w:rsid w:val="00DB177D"/>
    <w:rsid w:val="00DB1927"/>
    <w:rsid w:val="00DB4A0D"/>
    <w:rsid w:val="00DB7EF6"/>
    <w:rsid w:val="00DC1DBE"/>
    <w:rsid w:val="00DC2496"/>
    <w:rsid w:val="00DC39D7"/>
    <w:rsid w:val="00DC428E"/>
    <w:rsid w:val="00DC6F89"/>
    <w:rsid w:val="00DD0B0D"/>
    <w:rsid w:val="00DD0DAB"/>
    <w:rsid w:val="00DD131A"/>
    <w:rsid w:val="00DD4F44"/>
    <w:rsid w:val="00DD7ACC"/>
    <w:rsid w:val="00DE1CCD"/>
    <w:rsid w:val="00DE45F7"/>
    <w:rsid w:val="00DE6AED"/>
    <w:rsid w:val="00DF37A2"/>
    <w:rsid w:val="00DF426D"/>
    <w:rsid w:val="00DF6F3A"/>
    <w:rsid w:val="00DF7152"/>
    <w:rsid w:val="00E02F8F"/>
    <w:rsid w:val="00E04010"/>
    <w:rsid w:val="00E059CD"/>
    <w:rsid w:val="00E0795D"/>
    <w:rsid w:val="00E101E2"/>
    <w:rsid w:val="00E1023C"/>
    <w:rsid w:val="00E10A52"/>
    <w:rsid w:val="00E141E2"/>
    <w:rsid w:val="00E1560D"/>
    <w:rsid w:val="00E15CE0"/>
    <w:rsid w:val="00E15D65"/>
    <w:rsid w:val="00E21EB2"/>
    <w:rsid w:val="00E23BC6"/>
    <w:rsid w:val="00E24155"/>
    <w:rsid w:val="00E24FBC"/>
    <w:rsid w:val="00E26FA7"/>
    <w:rsid w:val="00E30B86"/>
    <w:rsid w:val="00E3280F"/>
    <w:rsid w:val="00E35204"/>
    <w:rsid w:val="00E35D03"/>
    <w:rsid w:val="00E4247D"/>
    <w:rsid w:val="00E4327A"/>
    <w:rsid w:val="00E44AD0"/>
    <w:rsid w:val="00E45005"/>
    <w:rsid w:val="00E470ED"/>
    <w:rsid w:val="00E472F7"/>
    <w:rsid w:val="00E50DD7"/>
    <w:rsid w:val="00E51406"/>
    <w:rsid w:val="00E51681"/>
    <w:rsid w:val="00E51BD1"/>
    <w:rsid w:val="00E524F7"/>
    <w:rsid w:val="00E5347B"/>
    <w:rsid w:val="00E551A9"/>
    <w:rsid w:val="00E636AA"/>
    <w:rsid w:val="00E670BD"/>
    <w:rsid w:val="00E712FD"/>
    <w:rsid w:val="00E71D9A"/>
    <w:rsid w:val="00E72B0E"/>
    <w:rsid w:val="00E740A7"/>
    <w:rsid w:val="00E74598"/>
    <w:rsid w:val="00E745B5"/>
    <w:rsid w:val="00E7536F"/>
    <w:rsid w:val="00E75F9C"/>
    <w:rsid w:val="00E80BF2"/>
    <w:rsid w:val="00E82A54"/>
    <w:rsid w:val="00E83CE1"/>
    <w:rsid w:val="00E85A42"/>
    <w:rsid w:val="00E86078"/>
    <w:rsid w:val="00E90021"/>
    <w:rsid w:val="00E92BB9"/>
    <w:rsid w:val="00E931BC"/>
    <w:rsid w:val="00E94A75"/>
    <w:rsid w:val="00E95D26"/>
    <w:rsid w:val="00E96296"/>
    <w:rsid w:val="00E97145"/>
    <w:rsid w:val="00E977D6"/>
    <w:rsid w:val="00EA020F"/>
    <w:rsid w:val="00EA5061"/>
    <w:rsid w:val="00EA57D3"/>
    <w:rsid w:val="00EA5E3B"/>
    <w:rsid w:val="00EA6202"/>
    <w:rsid w:val="00EB3873"/>
    <w:rsid w:val="00EB4470"/>
    <w:rsid w:val="00EB5830"/>
    <w:rsid w:val="00EB7C18"/>
    <w:rsid w:val="00EC02E6"/>
    <w:rsid w:val="00EC0491"/>
    <w:rsid w:val="00EC0AE3"/>
    <w:rsid w:val="00EC171D"/>
    <w:rsid w:val="00EC189C"/>
    <w:rsid w:val="00EC1FDA"/>
    <w:rsid w:val="00EC57DB"/>
    <w:rsid w:val="00EC6788"/>
    <w:rsid w:val="00EC72F0"/>
    <w:rsid w:val="00ED2447"/>
    <w:rsid w:val="00ED3AFC"/>
    <w:rsid w:val="00ED64D9"/>
    <w:rsid w:val="00ED6A80"/>
    <w:rsid w:val="00ED7057"/>
    <w:rsid w:val="00ED75CC"/>
    <w:rsid w:val="00EE0822"/>
    <w:rsid w:val="00EE133B"/>
    <w:rsid w:val="00EE468C"/>
    <w:rsid w:val="00EE54DA"/>
    <w:rsid w:val="00EE60EB"/>
    <w:rsid w:val="00EE6A84"/>
    <w:rsid w:val="00EE78FD"/>
    <w:rsid w:val="00EF028D"/>
    <w:rsid w:val="00EF063E"/>
    <w:rsid w:val="00EF3607"/>
    <w:rsid w:val="00EF4191"/>
    <w:rsid w:val="00EF6497"/>
    <w:rsid w:val="00EF74E3"/>
    <w:rsid w:val="00EF75AD"/>
    <w:rsid w:val="00F013C7"/>
    <w:rsid w:val="00F015CC"/>
    <w:rsid w:val="00F03759"/>
    <w:rsid w:val="00F05138"/>
    <w:rsid w:val="00F062E4"/>
    <w:rsid w:val="00F07402"/>
    <w:rsid w:val="00F1021C"/>
    <w:rsid w:val="00F1479A"/>
    <w:rsid w:val="00F151F6"/>
    <w:rsid w:val="00F16285"/>
    <w:rsid w:val="00F20A11"/>
    <w:rsid w:val="00F23520"/>
    <w:rsid w:val="00F2630F"/>
    <w:rsid w:val="00F30A79"/>
    <w:rsid w:val="00F3110E"/>
    <w:rsid w:val="00F31316"/>
    <w:rsid w:val="00F32224"/>
    <w:rsid w:val="00F3229D"/>
    <w:rsid w:val="00F33962"/>
    <w:rsid w:val="00F376B4"/>
    <w:rsid w:val="00F44054"/>
    <w:rsid w:val="00F442C2"/>
    <w:rsid w:val="00F455C8"/>
    <w:rsid w:val="00F47EE3"/>
    <w:rsid w:val="00F5027E"/>
    <w:rsid w:val="00F5056B"/>
    <w:rsid w:val="00F54B1B"/>
    <w:rsid w:val="00F556F5"/>
    <w:rsid w:val="00F569EB"/>
    <w:rsid w:val="00F600E0"/>
    <w:rsid w:val="00F63DA3"/>
    <w:rsid w:val="00F72446"/>
    <w:rsid w:val="00F72782"/>
    <w:rsid w:val="00F73862"/>
    <w:rsid w:val="00F74D12"/>
    <w:rsid w:val="00F75141"/>
    <w:rsid w:val="00F8211E"/>
    <w:rsid w:val="00F82479"/>
    <w:rsid w:val="00F8450D"/>
    <w:rsid w:val="00F863F7"/>
    <w:rsid w:val="00F87262"/>
    <w:rsid w:val="00F87E9E"/>
    <w:rsid w:val="00F9355F"/>
    <w:rsid w:val="00F939AE"/>
    <w:rsid w:val="00F9483E"/>
    <w:rsid w:val="00F9660F"/>
    <w:rsid w:val="00F97A0E"/>
    <w:rsid w:val="00FA214E"/>
    <w:rsid w:val="00FA3CD3"/>
    <w:rsid w:val="00FA435D"/>
    <w:rsid w:val="00FA4DC2"/>
    <w:rsid w:val="00FB00EE"/>
    <w:rsid w:val="00FB0375"/>
    <w:rsid w:val="00FB1422"/>
    <w:rsid w:val="00FB1BB5"/>
    <w:rsid w:val="00FB2D97"/>
    <w:rsid w:val="00FB3D93"/>
    <w:rsid w:val="00FC09A6"/>
    <w:rsid w:val="00FC139A"/>
    <w:rsid w:val="00FC30AB"/>
    <w:rsid w:val="00FC5B48"/>
    <w:rsid w:val="00FD00BD"/>
    <w:rsid w:val="00FD07F7"/>
    <w:rsid w:val="00FD2951"/>
    <w:rsid w:val="00FD43BA"/>
    <w:rsid w:val="00FD512C"/>
    <w:rsid w:val="00FE19F5"/>
    <w:rsid w:val="00FE2A03"/>
    <w:rsid w:val="00FE3C92"/>
    <w:rsid w:val="00FE5115"/>
    <w:rsid w:val="00FE5288"/>
    <w:rsid w:val="00FE77D7"/>
    <w:rsid w:val="00FF0359"/>
    <w:rsid w:val="00FF0B5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59E641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2991"/>
    <w:pPr>
      <w:spacing w:before="120" w:after="120"/>
      <w:jc w:val="both"/>
    </w:pPr>
    <w:rPr>
      <w:rFonts w:ascii="Times New Roman" w:eastAsia="Times New Roman" w:hAnsi="Times New Roman" w:cs="Times New Roman"/>
      <w:lang w:val="es-ES" w:eastAsia="es-ES"/>
    </w:rPr>
  </w:style>
  <w:style w:type="paragraph" w:styleId="Ttulo1">
    <w:name w:val="heading 1"/>
    <w:aliases w:val="Título Ponencia"/>
    <w:basedOn w:val="Normal"/>
    <w:next w:val="Normal"/>
    <w:link w:val="Ttulo1Car"/>
    <w:qFormat/>
    <w:rsid w:val="00484F73"/>
    <w:pPr>
      <w:keepNext/>
      <w:spacing w:before="0" w:after="0"/>
      <w:ind w:left="432"/>
      <w:jc w:val="center"/>
      <w:outlineLvl w:val="0"/>
    </w:pPr>
    <w:rPr>
      <w:kern w:val="28"/>
      <w:sz w:val="32"/>
    </w:rPr>
  </w:style>
  <w:style w:type="paragraph" w:styleId="Ttulo2">
    <w:name w:val="heading 2"/>
    <w:aliases w:val="Título Sección"/>
    <w:basedOn w:val="Normal"/>
    <w:next w:val="Normal"/>
    <w:link w:val="Ttulo2Car"/>
    <w:qFormat/>
    <w:rsid w:val="00961DB4"/>
    <w:pPr>
      <w:keepNext/>
      <w:numPr>
        <w:ilvl w:val="1"/>
        <w:numId w:val="1"/>
      </w:numPr>
      <w:spacing w:after="0"/>
      <w:outlineLvl w:val="1"/>
    </w:pPr>
    <w:rPr>
      <w:b/>
      <w:sz w:val="28"/>
    </w:rPr>
  </w:style>
  <w:style w:type="paragraph" w:styleId="Ttulo3">
    <w:name w:val="heading 3"/>
    <w:aliases w:val="Título Subsección"/>
    <w:basedOn w:val="Normal"/>
    <w:next w:val="Normal"/>
    <w:link w:val="Ttulo3Car"/>
    <w:qFormat/>
    <w:rsid w:val="00961DB4"/>
    <w:pPr>
      <w:keepNext/>
      <w:numPr>
        <w:ilvl w:val="2"/>
        <w:numId w:val="1"/>
      </w:numPr>
      <w:spacing w:after="0"/>
      <w:outlineLvl w:val="2"/>
    </w:pPr>
    <w:rPr>
      <w:b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C1FF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B4E0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F5B8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F5B8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F5B8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F5B8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ítulo Ponencia Car"/>
    <w:basedOn w:val="Fuentedeprrafopredeter"/>
    <w:link w:val="Ttulo1"/>
    <w:uiPriority w:val="9"/>
    <w:rsid w:val="00484F73"/>
    <w:rPr>
      <w:rFonts w:ascii="Times New Roman" w:eastAsia="Times New Roman" w:hAnsi="Times New Roman" w:cs="Times New Roman"/>
      <w:kern w:val="28"/>
      <w:sz w:val="32"/>
      <w:szCs w:val="20"/>
      <w:lang w:val="es-ES" w:eastAsia="es-ES"/>
    </w:rPr>
  </w:style>
  <w:style w:type="character" w:customStyle="1" w:styleId="Ttulo2Car">
    <w:name w:val="Título 2 Car"/>
    <w:aliases w:val="Título Sección Car"/>
    <w:basedOn w:val="Fuentedeprrafopredeter"/>
    <w:link w:val="Ttulo2"/>
    <w:rsid w:val="00961DB4"/>
    <w:rPr>
      <w:rFonts w:ascii="Times New Roman" w:eastAsia="Times New Roman" w:hAnsi="Times New Roman" w:cs="Times New Roman"/>
      <w:b/>
      <w:sz w:val="28"/>
      <w:szCs w:val="20"/>
      <w:lang w:val="es-ES" w:eastAsia="es-ES"/>
    </w:rPr>
  </w:style>
  <w:style w:type="character" w:customStyle="1" w:styleId="Ttulo3Car">
    <w:name w:val="Título 3 Car"/>
    <w:aliases w:val="Título Subsección Car"/>
    <w:basedOn w:val="Fuentedeprrafopredeter"/>
    <w:link w:val="Ttulo3"/>
    <w:rsid w:val="00961DB4"/>
    <w:rPr>
      <w:rFonts w:ascii="Times New Roman" w:eastAsia="Times New Roman" w:hAnsi="Times New Roman" w:cs="Times New Roman"/>
      <w:b/>
      <w:szCs w:val="20"/>
      <w:lang w:val="es-ES" w:eastAsia="es-ES"/>
    </w:rPr>
  </w:style>
  <w:style w:type="paragraph" w:customStyle="1" w:styleId="Autor">
    <w:name w:val="Autor"/>
    <w:basedOn w:val="Normal"/>
    <w:next w:val="Normal"/>
    <w:rsid w:val="00961DB4"/>
    <w:pPr>
      <w:spacing w:before="0" w:after="0"/>
      <w:jc w:val="center"/>
    </w:pPr>
  </w:style>
  <w:style w:type="paragraph" w:styleId="Textosinformato">
    <w:name w:val="Plain Text"/>
    <w:basedOn w:val="Normal"/>
    <w:link w:val="TextosinformatoCar"/>
    <w:rsid w:val="00961DB4"/>
    <w:rPr>
      <w:rFonts w:ascii="Courier New" w:hAnsi="Courier New"/>
    </w:rPr>
  </w:style>
  <w:style w:type="character" w:customStyle="1" w:styleId="TextosinformatoCar">
    <w:name w:val="Texto sin formato Car"/>
    <w:basedOn w:val="Fuentedeprrafopredeter"/>
    <w:link w:val="Textosinformato"/>
    <w:rsid w:val="00961DB4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customStyle="1" w:styleId="Titulo">
    <w:name w:val="Titulo"/>
    <w:basedOn w:val="Textosinformato"/>
    <w:next w:val="Textosinformato"/>
    <w:rsid w:val="00961DB4"/>
    <w:pPr>
      <w:spacing w:before="0" w:after="0"/>
      <w:jc w:val="center"/>
    </w:pPr>
    <w:rPr>
      <w:rFonts w:ascii="Times New Roman" w:hAnsi="Times New Roman"/>
      <w:sz w:val="32"/>
    </w:rPr>
  </w:style>
  <w:style w:type="character" w:customStyle="1" w:styleId="Ttulo4Car">
    <w:name w:val="Título 4 Car"/>
    <w:basedOn w:val="Fuentedeprrafopredeter"/>
    <w:link w:val="Ttulo4"/>
    <w:uiPriority w:val="9"/>
    <w:rsid w:val="000C1FF4"/>
    <w:rPr>
      <w:rFonts w:asciiTheme="majorHAnsi" w:eastAsiaTheme="majorEastAsia" w:hAnsiTheme="majorHAnsi" w:cstheme="majorBidi"/>
      <w:b/>
      <w:bCs/>
      <w:i/>
      <w:iCs/>
      <w:color w:val="000000" w:themeColor="text1"/>
      <w:sz w:val="20"/>
      <w:szCs w:val="20"/>
      <w:lang w:val="es-ES"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3B4E0E"/>
    <w:rPr>
      <w:rFonts w:asciiTheme="majorHAnsi" w:eastAsiaTheme="majorEastAsia" w:hAnsiTheme="majorHAnsi" w:cstheme="majorBidi"/>
      <w:color w:val="000000" w:themeColor="text1"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F5B8D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s-E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F5B8D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F5B8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2476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455C8"/>
    <w:pPr>
      <w:spacing w:before="0" w:after="0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5C8"/>
    <w:rPr>
      <w:rFonts w:ascii="Lucida Grande" w:eastAsia="Times New Roman" w:hAnsi="Lucida Grande" w:cs="Lucida Grande"/>
      <w:sz w:val="18"/>
      <w:szCs w:val="18"/>
      <w:lang w:val="es-ES" w:eastAsia="es-ES"/>
    </w:rPr>
  </w:style>
  <w:style w:type="table" w:styleId="Tablaconcuadrcula">
    <w:name w:val="Table Grid"/>
    <w:basedOn w:val="Tablanormal"/>
    <w:uiPriority w:val="59"/>
    <w:rsid w:val="00D22D3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edetablaofigura">
    <w:name w:val="Pie de tabla o figura"/>
    <w:basedOn w:val="Normal"/>
    <w:next w:val="Normal"/>
    <w:qFormat/>
    <w:rsid w:val="00D22D36"/>
    <w:pPr>
      <w:jc w:val="center"/>
    </w:pPr>
    <w:rPr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unhideWhenUsed/>
    <w:rsid w:val="00573AE7"/>
    <w:pPr>
      <w:spacing w:before="0" w:after="0"/>
    </w:pPr>
  </w:style>
  <w:style w:type="character" w:customStyle="1" w:styleId="TextonotapieCar">
    <w:name w:val="Texto nota pie Car"/>
    <w:basedOn w:val="Fuentedeprrafopredeter"/>
    <w:link w:val="Textonotapie"/>
    <w:uiPriority w:val="99"/>
    <w:rsid w:val="00573AE7"/>
    <w:rPr>
      <w:rFonts w:ascii="Times New Roman" w:eastAsia="Times New Roman" w:hAnsi="Times New Roman" w:cs="Times New Roman"/>
      <w:lang w:val="es-ES" w:eastAsia="es-ES"/>
    </w:rPr>
  </w:style>
  <w:style w:type="character" w:styleId="Refdenotaalpie">
    <w:name w:val="footnote reference"/>
    <w:basedOn w:val="Fuentedeprrafopredeter"/>
    <w:uiPriority w:val="99"/>
    <w:unhideWhenUsed/>
    <w:rsid w:val="00573AE7"/>
    <w:rPr>
      <w:vertAlign w:val="superscript"/>
    </w:rPr>
  </w:style>
  <w:style w:type="paragraph" w:customStyle="1" w:styleId="ContenidodeTabla">
    <w:name w:val="Contenido de Tabla"/>
    <w:basedOn w:val="Normal"/>
    <w:qFormat/>
    <w:rsid w:val="00573AE7"/>
    <w:pPr>
      <w:spacing w:before="0" w:after="0"/>
    </w:pPr>
  </w:style>
  <w:style w:type="character" w:styleId="Textoennegrita">
    <w:name w:val="Strong"/>
    <w:basedOn w:val="Fuentedeprrafopredeter"/>
    <w:uiPriority w:val="22"/>
    <w:qFormat/>
    <w:rsid w:val="00203BE0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217694"/>
    <w:rPr>
      <w:color w:val="0000FF" w:themeColor="hyperlink"/>
      <w:u w:val="single"/>
    </w:rPr>
  </w:style>
  <w:style w:type="paragraph" w:styleId="Piedepgina">
    <w:name w:val="footer"/>
    <w:basedOn w:val="Normal"/>
    <w:link w:val="Piedepgina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uiPriority w:val="99"/>
    <w:semiHidden/>
    <w:unhideWhenUsed/>
    <w:rsid w:val="00E470ED"/>
  </w:style>
  <w:style w:type="paragraph" w:styleId="Encabezado">
    <w:name w:val="header"/>
    <w:basedOn w:val="Normal"/>
    <w:link w:val="EncabezadoCar"/>
    <w:uiPriority w:val="99"/>
    <w:unhideWhenUsed/>
    <w:rsid w:val="00E470ED"/>
    <w:pPr>
      <w:tabs>
        <w:tab w:val="center" w:pos="4419"/>
        <w:tab w:val="right" w:pos="8838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E470ED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customStyle="1" w:styleId="CdigoFuente">
    <w:name w:val="Código Fuente"/>
    <w:basedOn w:val="ContenidodeTabla"/>
    <w:next w:val="Normal"/>
    <w:qFormat/>
    <w:rsid w:val="000D6605"/>
    <w:pPr>
      <w:ind w:left="864"/>
    </w:pPr>
    <w:rPr>
      <w:rFonts w:ascii="Courier New" w:eastAsiaTheme="minorEastAsia" w:hAnsi="Courier New" w:cs="Courier New"/>
      <w:lang w:eastAsia="ja-JP"/>
    </w:rPr>
  </w:style>
  <w:style w:type="paragraph" w:customStyle="1" w:styleId="Notaalpie">
    <w:name w:val="Nota al pie"/>
    <w:basedOn w:val="Textonotapie"/>
    <w:qFormat/>
    <w:rsid w:val="00E24FBC"/>
    <w:rPr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C12C3C"/>
    <w:pPr>
      <w:spacing w:before="0" w:after="200"/>
      <w:jc w:val="center"/>
    </w:pPr>
    <w:rPr>
      <w:bCs/>
      <w:color w:val="000000" w:themeColor="text1"/>
      <w:sz w:val="16"/>
      <w:szCs w:val="16"/>
    </w:rPr>
  </w:style>
  <w:style w:type="paragraph" w:styleId="Bibliografa">
    <w:name w:val="Bibliography"/>
    <w:basedOn w:val="Normal"/>
    <w:next w:val="Normal"/>
    <w:uiPriority w:val="37"/>
    <w:unhideWhenUsed/>
    <w:rsid w:val="00651984"/>
  </w:style>
  <w:style w:type="paragraph" w:styleId="Subttulo">
    <w:name w:val="Subtitle"/>
    <w:basedOn w:val="Normal"/>
    <w:next w:val="Normal"/>
    <w:link w:val="SubttuloCar"/>
    <w:uiPriority w:val="11"/>
    <w:qFormat/>
    <w:rsid w:val="009D4A5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9D4A50"/>
    <w:rPr>
      <w:rFonts w:asciiTheme="majorHAnsi" w:eastAsiaTheme="majorEastAsia" w:hAnsiTheme="majorHAnsi" w:cstheme="majorBidi"/>
      <w:i/>
      <w:iCs/>
      <w:color w:val="4F81BD" w:themeColor="accent1"/>
      <w:spacing w:val="15"/>
      <w:lang w:val="es-ES" w:eastAsia="es-ES"/>
    </w:rPr>
  </w:style>
  <w:style w:type="paragraph" w:customStyle="1" w:styleId="Body">
    <w:name w:val="Body"/>
    <w:rsid w:val="00F442C2"/>
    <w:pPr>
      <w:spacing w:after="0" w:line="288" w:lineRule="auto"/>
    </w:pPr>
    <w:rPr>
      <w:rFonts w:ascii="American Typewriter" w:eastAsia="ヒラギノ角ゴ Pro W3" w:hAnsi="American Typewriter" w:cs="Times New Roman"/>
      <w:color w:val="000000"/>
      <w:szCs w:val="20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65310F"/>
    <w:rPr>
      <w:color w:val="808080"/>
    </w:rPr>
  </w:style>
  <w:style w:type="paragraph" w:styleId="Ttulo">
    <w:name w:val="Title"/>
    <w:basedOn w:val="Normal"/>
    <w:next w:val="Normal"/>
    <w:link w:val="TtuloCar"/>
    <w:uiPriority w:val="10"/>
    <w:qFormat/>
    <w:rsid w:val="002B4E0F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2B4E0F"/>
    <w:rPr>
      <w:rFonts w:asciiTheme="majorHAnsi" w:eastAsiaTheme="majorEastAsia" w:hAnsiTheme="majorHAnsi" w:cstheme="majorBidi"/>
      <w:spacing w:val="-10"/>
      <w:kern w:val="28"/>
      <w:sz w:val="28"/>
      <w:szCs w:val="28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305512"/>
  </w:style>
  <w:style w:type="character" w:styleId="Refdecomentario">
    <w:name w:val="annotation reference"/>
    <w:basedOn w:val="Fuentedeprrafopredeter"/>
    <w:uiPriority w:val="99"/>
    <w:semiHidden/>
    <w:unhideWhenUsed/>
    <w:rsid w:val="004B610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B610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B6107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B610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B6107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3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6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44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210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2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9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94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6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44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gabriel:Library:Application%20Support:Microsoft:Office:Plantillas%20personales:Mis%20plantillas:plantillaGAM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BNT_Author.XSL" StyleName="ABNT NBR 6023:2002*">
  <b:Source>
    <b:Tag>Sta</b:Tag>
    <b:SourceType>Book</b:SourceType>
    <b:Guid>{353D2F3E-7ED0-A545-8BD1-3DB28B6240AD}</b:Guid>
    <b:Author>
      <b:Author>
        <b:NameList>
          <b:Person>
            <b:Last>Stallings</b:Last>
            <b:First>Williams</b:First>
          </b:Person>
        </b:NameList>
      </b:Author>
    </b:Author>
    <b:Title>Comunicaciones y Redes de Computadores</b:Title>
    <b:Year>2004</b:Year>
    <b:Publisher>Person Educación</b:Publisher>
    <b:Pages>896</b:Pages>
    <b:StandardNumber>9788420541105</b:StandardNumber>
    <b:RefOrder>1</b:RefOrder>
  </b:Source>
  <b:Source>
    <b:Tag>Don01</b:Tag>
    <b:SourceType>Book</b:SourceType>
    <b:Guid>{19759555-E6C4-A942-97CD-93E65CCCA8B0}</b:Guid>
    <b:Title>TCP/IP Sockets in C: Practical Guide for Programmers</b:Title>
    <b:Publisher>Morgan Kaufmann</b:Publisher>
    <b:Year>2001</b:Year>
    <b:Author>
      <b:Author>
        <b:NameList>
          <b:Person>
            <b:Last>Donahoo</b:Last>
            <b:Middle>J.</b:Middle>
            <b:First>Micheal</b:First>
          </b:Person>
          <b:Person>
            <b:Last>Calvert</b:Last>
            <b:Middle>L.</b:Middle>
            <b:First>Kenneth</b:First>
          </b:Person>
        </b:NameList>
      </b:Author>
    </b:Author>
    <b:Pages>130</b:Pages>
    <b:StandardNumber>1558608265</b:StandardNumber>
    <b:RefOrder>2</b:RefOrder>
  </b:Source>
  <b:Source>
    <b:Tag>WRi93</b:Tag>
    <b:SourceType>Book</b:SourceType>
    <b:Guid>{D12F20E9-04C5-CF42-9993-FCB568D48B4A}</b:Guid>
    <b:Author>
      <b:Author>
        <b:NameList>
          <b:Person>
            <b:Last>Stevens</b:Last>
            <b:First>W.</b:First>
            <b:Middle>Richard</b:Middle>
          </b:Person>
        </b:NameList>
      </b:Author>
    </b:Author>
    <b:Title>TCP/IP Illustrated Volume 1: The Protocols</b:Title>
    <b:Publisher>Addison Wesley</b:Publisher>
    <b:Year>1993</b:Year>
    <b:Volume>1</b:Volume>
    <b:NumberVolumes>2</b:NumberVolumes>
    <b:Pages>600</b:Pages>
    <b:StandardNumber>0201633469</b:StandardNumber>
    <b:RefOrder>3</b:RefOrder>
  </b:Source>
</b:Sources>
</file>

<file path=customXml/itemProps1.xml><?xml version="1.0" encoding="utf-8"?>
<ds:datastoreItem xmlns:ds="http://schemas.openxmlformats.org/officeDocument/2006/customXml" ds:itemID="{2A6776DF-8EDB-8243-BDC4-E14E9E60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Macintosh%20HD:Users:gabriel:Library:Application%20Support:Microsoft:Office:Plantillas%20personales:Mis%20plantillas:plantillaGAM.dotx</Template>
  <TotalTime>670</TotalTime>
  <Pages>1</Pages>
  <Words>237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UV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Astudillo</dc:creator>
  <cp:keywords/>
  <dc:description/>
  <cp:lastModifiedBy>Gabriel Astudillo</cp:lastModifiedBy>
  <cp:revision>92</cp:revision>
  <cp:lastPrinted>2022-04-25T16:12:00Z</cp:lastPrinted>
  <dcterms:created xsi:type="dcterms:W3CDTF">2020-05-28T22:31:00Z</dcterms:created>
  <dcterms:modified xsi:type="dcterms:W3CDTF">2022-04-27T15:36:00Z</dcterms:modified>
</cp:coreProperties>
</file>