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2C711E5B" w:rsidR="0085452A" w:rsidRDefault="003634D3" w:rsidP="000F2991">
      <w:pPr>
        <w:pStyle w:val="Ttulo1"/>
      </w:pPr>
      <w:r>
        <w:t>ICI517 Programación Paralela</w:t>
      </w:r>
      <w:r w:rsidR="00C77B67">
        <w:t>, Control #</w:t>
      </w:r>
      <w:r w:rsidR="00A00F94">
        <w:t>4</w:t>
      </w:r>
    </w:p>
    <w:p w14:paraId="3B27605E" w14:textId="41DDB571" w:rsidR="0085452A" w:rsidRPr="00454413" w:rsidRDefault="0085452A" w:rsidP="000F2991">
      <w:pPr>
        <w:pStyle w:val="Ttulo1"/>
        <w:rPr>
          <w:sz w:val="24"/>
        </w:rPr>
      </w:pPr>
      <w:r w:rsidRPr="00454413">
        <w:rPr>
          <w:sz w:val="24"/>
        </w:rPr>
        <w:t xml:space="preserve">Escuela de Ingeniería Civil Informática, </w:t>
      </w:r>
    </w:p>
    <w:p w14:paraId="4F6A61EF" w14:textId="194A1055" w:rsidR="0085452A" w:rsidRPr="00454413" w:rsidRDefault="00E75F9C" w:rsidP="000F2991">
      <w:pPr>
        <w:pStyle w:val="Ttulo1"/>
        <w:rPr>
          <w:sz w:val="24"/>
        </w:rPr>
      </w:pPr>
      <w:r w:rsidRPr="00454413">
        <w:rPr>
          <w:sz w:val="24"/>
        </w:rPr>
        <w:t>Universidad de Val</w:t>
      </w:r>
      <w:r w:rsidR="0085452A" w:rsidRPr="00454413">
        <w:rPr>
          <w:sz w:val="24"/>
        </w:rPr>
        <w:t>paraíso</w:t>
      </w:r>
    </w:p>
    <w:p w14:paraId="4FFF8A0A" w14:textId="69E240F2" w:rsidR="009D4A50" w:rsidRPr="00454413" w:rsidRDefault="00365CEA" w:rsidP="000F2991">
      <w:pPr>
        <w:pStyle w:val="Ttulo1"/>
        <w:rPr>
          <w:sz w:val="24"/>
        </w:rPr>
      </w:pPr>
      <w:r w:rsidRPr="00454413">
        <w:rPr>
          <w:sz w:val="24"/>
        </w:rPr>
        <w:t>202</w:t>
      </w:r>
      <w:r w:rsidR="00444C88">
        <w:rPr>
          <w:sz w:val="24"/>
        </w:rPr>
        <w:t>2</w:t>
      </w:r>
      <w:r w:rsidR="009D4A50" w:rsidRPr="00454413">
        <w:rPr>
          <w:sz w:val="24"/>
        </w:rPr>
        <w:t>, Semestre</w:t>
      </w:r>
      <w:r w:rsidR="00A168B8">
        <w:rPr>
          <w:sz w:val="24"/>
        </w:rPr>
        <w:t xml:space="preserve"> 1</w:t>
      </w:r>
    </w:p>
    <w:p w14:paraId="2B82ADAA" w14:textId="46695C68" w:rsidR="00AD043E" w:rsidRDefault="00AD043E" w:rsidP="00AD043E">
      <w:pPr>
        <w:pStyle w:val="Descripcin"/>
        <w:jc w:val="both"/>
        <w:rPr>
          <w:lang w:val="es-419"/>
        </w:rPr>
      </w:pPr>
    </w:p>
    <w:p w14:paraId="610D573D" w14:textId="267D5D83" w:rsidR="00C77B67" w:rsidRDefault="00C77B67" w:rsidP="003634D3">
      <w:pPr>
        <w:spacing w:after="0"/>
      </w:pPr>
      <w:r w:rsidRPr="00C77B67">
        <w:rPr>
          <w:b/>
          <w:bCs/>
        </w:rPr>
        <w:t xml:space="preserve">Nombre </w:t>
      </w:r>
      <w:proofErr w:type="gramStart"/>
      <w:r w:rsidRPr="00C77B67">
        <w:rPr>
          <w:b/>
          <w:bCs/>
        </w:rPr>
        <w:t>Completo</w:t>
      </w:r>
      <w:r>
        <w:t>:</w:t>
      </w:r>
      <w:r w:rsidR="00F24DAD">
        <w:t>_</w:t>
      </w:r>
      <w:proofErr w:type="gramEnd"/>
      <w:r w:rsidR="00F24DAD">
        <w:t>_______________________________________________________</w:t>
      </w:r>
    </w:p>
    <w:p w14:paraId="11F76E71" w14:textId="3C57EE3C" w:rsidR="00D43111" w:rsidRDefault="00D43111" w:rsidP="00D43111">
      <w:r>
        <w:t>El</w:t>
      </w:r>
      <w:r w:rsidR="00C77B67">
        <w:t xml:space="preserve"> </w:t>
      </w:r>
      <w:r>
        <w:t>C</w:t>
      </w:r>
      <w:r w:rsidR="00C77B67">
        <w:t>ódigo</w:t>
      </w:r>
      <w:r>
        <w:t xml:space="preserve"> 1 </w:t>
      </w:r>
      <w:r w:rsidR="00A00F94">
        <w:t>es un trozo de código que utiliza la unidad SIMD de un procesador</w:t>
      </w:r>
      <w:r w:rsidR="00812005">
        <w:t>.</w:t>
      </w:r>
      <w:r w:rsidR="00A00F94">
        <w:t xml:space="preserve"> la variable </w:t>
      </w:r>
      <w:r w:rsidR="00A00F94" w:rsidRPr="00A00F94">
        <w:rPr>
          <w:rFonts w:ascii="Courier New" w:hAnsi="Courier New" w:cs="Courier New"/>
          <w:b/>
          <w:bCs/>
        </w:rPr>
        <w:t>vectorB</w:t>
      </w:r>
      <w:r w:rsidR="00A00F94">
        <w:t xml:space="preserve"> es una matriz unidimendicional de tamaño </w:t>
      </w:r>
      <w:r w:rsidR="00A00F94" w:rsidRPr="00A00F94">
        <w:rPr>
          <w:rFonts w:ascii="Courier New" w:hAnsi="Courier New" w:cs="Courier New"/>
        </w:rPr>
        <w:t>nx=2</w:t>
      </w:r>
      <w:r w:rsidR="00A00F94" w:rsidRPr="00A00F94">
        <w:rPr>
          <w:rFonts w:ascii="Courier New" w:hAnsi="Courier New" w:cs="Courier New"/>
          <w:vertAlign w:val="superscript"/>
        </w:rPr>
        <w:t>k</w:t>
      </w:r>
      <w:r w:rsidR="00A00F94">
        <w:t xml:space="preserve">, con </w:t>
      </w:r>
      <w:r w:rsidR="00A00F94" w:rsidRPr="00A00F94">
        <w:rPr>
          <w:rFonts w:ascii="Courier New" w:hAnsi="Courier New" w:cs="Courier New"/>
        </w:rPr>
        <w:t>k≥3</w:t>
      </w:r>
      <w:r w:rsidR="00A00F94">
        <w:t>.</w:t>
      </w:r>
      <w:r w:rsidR="00CB4BAC">
        <w:t xml:space="preserve"> Utilice la documentación de Intel para conocer el funcionamiento de las </w:t>
      </w:r>
      <w:r w:rsidR="00CB4BAC" w:rsidRPr="00CB4BAC">
        <w:t>Intrinsics</w:t>
      </w:r>
      <w:r w:rsidR="00CB4BAC">
        <w:t xml:space="preserve"> y justificar de adecuadamente sus respuestas.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5"/>
      </w:tblGrid>
      <w:tr w:rsidR="00D43111" w14:paraId="27580E60" w14:textId="77777777" w:rsidTr="00D43111">
        <w:tc>
          <w:tcPr>
            <w:tcW w:w="8835" w:type="dxa"/>
          </w:tcPr>
          <w:p w14:paraId="142A621D" w14:textId="05FA215F" w:rsidR="00BD67C8" w:rsidRPr="00313889" w:rsidRDefault="00BD67C8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31388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13889">
              <w:rPr>
                <w:sz w:val="20"/>
                <w:szCs w:val="20"/>
                <w:lang w:val="en-US"/>
              </w:rPr>
              <w:t>out;</w:t>
            </w:r>
            <w:proofErr w:type="gramEnd"/>
          </w:p>
          <w:p w14:paraId="1EE04F82" w14:textId="4C2DCD50" w:rsidR="003949FB" w:rsidRPr="00313889" w:rsidRDefault="003949FB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313889">
              <w:rPr>
                <w:sz w:val="20"/>
                <w:szCs w:val="20"/>
                <w:lang w:val="en-US"/>
              </w:rPr>
              <w:t xml:space="preserve">* vectorB = new </w:t>
            </w:r>
            <w:r w:rsidRPr="00313889"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313889">
              <w:rPr>
                <w:sz w:val="20"/>
                <w:szCs w:val="20"/>
                <w:lang w:val="en-US"/>
              </w:rPr>
              <w:t>[nx</w:t>
            </w:r>
            <w:proofErr w:type="gramStart"/>
            <w:r w:rsidRPr="00313889">
              <w:rPr>
                <w:sz w:val="20"/>
                <w:szCs w:val="20"/>
                <w:lang w:val="en-US"/>
              </w:rPr>
              <w:t>];</w:t>
            </w:r>
            <w:proofErr w:type="gramEnd"/>
          </w:p>
          <w:p w14:paraId="7FBBE179" w14:textId="6580F26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 xml:space="preserve">__m256 regDataIn256, </w:t>
            </w:r>
            <w:proofErr w:type="gramStart"/>
            <w:r w:rsidRPr="00313889">
              <w:rPr>
                <w:sz w:val="20"/>
                <w:szCs w:val="20"/>
                <w:lang w:val="en-US"/>
              </w:rPr>
              <w:t>regTotal256;</w:t>
            </w:r>
            <w:proofErr w:type="gramEnd"/>
          </w:p>
          <w:p w14:paraId="65C5D2B8" w14:textId="7777777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</w:p>
          <w:p w14:paraId="1EE33F17" w14:textId="7777777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>regTotal256 = _mm256_setzero_</w:t>
            </w:r>
            <w:proofErr w:type="gramStart"/>
            <w:r w:rsidRPr="00313889">
              <w:rPr>
                <w:sz w:val="20"/>
                <w:szCs w:val="20"/>
                <w:lang w:val="en-US"/>
              </w:rPr>
              <w:t>ps(</w:t>
            </w:r>
            <w:proofErr w:type="gramEnd"/>
            <w:r w:rsidRPr="00313889">
              <w:rPr>
                <w:sz w:val="20"/>
                <w:szCs w:val="20"/>
                <w:lang w:val="en-US"/>
              </w:rPr>
              <w:t>);</w:t>
            </w:r>
          </w:p>
          <w:p w14:paraId="0EF807A3" w14:textId="7777777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</w:p>
          <w:p w14:paraId="109D1EDD" w14:textId="303AEE7C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 xml:space="preserve">for (int i = 0; i &lt; nx; i += </w:t>
            </w:r>
            <w:r w:rsidR="00CB4BAC" w:rsidRPr="00313889"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313889">
              <w:rPr>
                <w:sz w:val="20"/>
                <w:szCs w:val="20"/>
                <w:lang w:val="en-US"/>
              </w:rPr>
              <w:t>) {</w:t>
            </w:r>
          </w:p>
          <w:p w14:paraId="6EDA5FC4" w14:textId="341648BE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 xml:space="preserve">  regDataIn256 = _mm256_load_</w:t>
            </w:r>
            <w:proofErr w:type="gramStart"/>
            <w:r w:rsidRPr="00313889">
              <w:rPr>
                <w:sz w:val="20"/>
                <w:szCs w:val="20"/>
                <w:lang w:val="en-US"/>
              </w:rPr>
              <w:t>ps(</w:t>
            </w:r>
            <w:proofErr w:type="gramEnd"/>
            <w:r w:rsidRPr="00313889">
              <w:rPr>
                <w:sz w:val="20"/>
                <w:szCs w:val="20"/>
                <w:lang w:val="en-US"/>
              </w:rPr>
              <w:t>vectorB + i);</w:t>
            </w:r>
          </w:p>
          <w:p w14:paraId="63CE3D26" w14:textId="55F1667B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 xml:space="preserve">  regTotal256  = _mm256_add_ps(regDataIn256, regTotal256);</w:t>
            </w:r>
          </w:p>
          <w:p w14:paraId="7A0CBD8F" w14:textId="7777777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>}</w:t>
            </w:r>
          </w:p>
          <w:p w14:paraId="55D10039" w14:textId="77777777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</w:p>
          <w:p w14:paraId="07C3C7D5" w14:textId="34965B2F" w:rsidR="00A00F94" w:rsidRPr="00313889" w:rsidRDefault="00A00F94" w:rsidP="00A00F94">
            <w:pPr>
              <w:pStyle w:val="CdigoFuente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>vectorOut = new float[</w:t>
            </w:r>
            <w:r w:rsidR="00CB4BAC" w:rsidRPr="00313889"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313889">
              <w:rPr>
                <w:sz w:val="20"/>
                <w:szCs w:val="20"/>
                <w:lang w:val="en-US"/>
              </w:rPr>
              <w:t>];</w:t>
            </w:r>
          </w:p>
          <w:p w14:paraId="4567DF5C" w14:textId="77777777" w:rsidR="00BD67C8" w:rsidRPr="00313889" w:rsidRDefault="00A00F94" w:rsidP="00BD67C8">
            <w:pPr>
              <w:pStyle w:val="CdigoFuente"/>
              <w:ind w:left="0"/>
              <w:rPr>
                <w:sz w:val="20"/>
                <w:szCs w:val="20"/>
                <w:lang w:val="en-US"/>
              </w:rPr>
            </w:pPr>
            <w:r w:rsidRPr="00313889">
              <w:rPr>
                <w:sz w:val="20"/>
                <w:szCs w:val="20"/>
                <w:lang w:val="en-US"/>
              </w:rPr>
              <w:tab/>
              <w:t>_mm256_storeu_ps(vectorOut, regTotal256);</w:t>
            </w:r>
          </w:p>
          <w:p w14:paraId="1DCB9D23" w14:textId="3956E734" w:rsidR="00BD67C8" w:rsidRPr="00DE0708" w:rsidRDefault="00BD67C8" w:rsidP="00BD67C8">
            <w:pPr>
              <w:pStyle w:val="CdigoFuente"/>
              <w:ind w:left="0"/>
              <w:rPr>
                <w:sz w:val="20"/>
                <w:szCs w:val="20"/>
              </w:rPr>
            </w:pPr>
            <w:r w:rsidRPr="00313889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out</w:t>
            </w:r>
            <w:r w:rsidRPr="00BD67C8">
              <w:rPr>
                <w:sz w:val="20"/>
                <w:szCs w:val="20"/>
              </w:rPr>
              <w:t xml:space="preserve"> = </w:t>
            </w:r>
            <w:proofErr w:type="gramStart"/>
            <w:r w:rsidR="00DE0708" w:rsidRPr="00DE0708">
              <w:rPr>
                <w:sz w:val="20"/>
                <w:szCs w:val="20"/>
              </w:rPr>
              <w:t>vectorOut[</w:t>
            </w:r>
            <w:proofErr w:type="gramEnd"/>
            <w:r w:rsidR="00DE0708" w:rsidRPr="00DE0708">
              <w:rPr>
                <w:sz w:val="20"/>
                <w:szCs w:val="20"/>
              </w:rPr>
              <w:t xml:space="preserve">0] + </w:t>
            </w:r>
            <w:r w:rsidR="00DE0708">
              <w:rPr>
                <w:sz w:val="20"/>
                <w:szCs w:val="20"/>
              </w:rPr>
              <w:t xml:space="preserve">... </w:t>
            </w:r>
            <w:r w:rsidR="00DE0708" w:rsidRPr="00DE0708">
              <w:rPr>
                <w:sz w:val="20"/>
                <w:szCs w:val="20"/>
              </w:rPr>
              <w:t>+ vectorOut[</w:t>
            </w:r>
            <w:r w:rsidR="00DE0708" w:rsidRPr="00DE0708">
              <w:rPr>
                <w:b/>
                <w:bCs/>
                <w:sz w:val="20"/>
                <w:szCs w:val="20"/>
              </w:rPr>
              <w:t>S</w:t>
            </w:r>
            <w:r w:rsidR="00DE0708">
              <w:rPr>
                <w:sz w:val="20"/>
                <w:szCs w:val="20"/>
              </w:rPr>
              <w:t>-1</w:t>
            </w:r>
            <w:r w:rsidR="00DE0708" w:rsidRPr="00DE0708">
              <w:rPr>
                <w:sz w:val="20"/>
                <w:szCs w:val="20"/>
              </w:rPr>
              <w:t>]</w:t>
            </w:r>
          </w:p>
        </w:tc>
      </w:tr>
      <w:tr w:rsidR="00D43111" w14:paraId="5354D75B" w14:textId="77777777" w:rsidTr="00D43111">
        <w:tc>
          <w:tcPr>
            <w:tcW w:w="8835" w:type="dxa"/>
          </w:tcPr>
          <w:p w14:paraId="782C375D" w14:textId="047F5B6C" w:rsidR="00D43111" w:rsidRDefault="00D43111" w:rsidP="00D43111">
            <w:pPr>
              <w:pStyle w:val="Piedetablaofigura"/>
            </w:pPr>
            <w:r>
              <w:t>Código 1</w:t>
            </w:r>
            <w:r w:rsidR="00625ED0">
              <w:t xml:space="preserve">. </w:t>
            </w:r>
          </w:p>
        </w:tc>
      </w:tr>
    </w:tbl>
    <w:p w14:paraId="5FC2D0D8" w14:textId="2DF1E15C" w:rsidR="003949FB" w:rsidRDefault="003949FB" w:rsidP="003949FB">
      <w:r>
        <w:t xml:space="preserve">a) Determine cuál es el </w:t>
      </w:r>
      <w:r w:rsidR="00313889">
        <w:t>tipo de</w:t>
      </w:r>
      <w:r>
        <w:t xml:space="preserve"> datos de </w:t>
      </w:r>
      <w:r w:rsidRPr="003949FB">
        <w:rPr>
          <w:rFonts w:ascii="Courier New" w:hAnsi="Courier New" w:cs="Courier New"/>
          <w:b/>
          <w:bCs/>
        </w:rPr>
        <w:t>T</w:t>
      </w:r>
      <w:r>
        <w:t>.</w:t>
      </w:r>
      <w:r w:rsidR="00DE0708">
        <w:t xml:space="preserve"> (1pts)</w:t>
      </w:r>
    </w:p>
    <w:p w14:paraId="0CAD242D" w14:textId="132A3808" w:rsidR="00CB4BAC" w:rsidRDefault="00CB4BAC" w:rsidP="003949FB">
      <w:r>
        <w:t xml:space="preserve">b) Determine el valor de </w:t>
      </w:r>
      <w:r>
        <w:rPr>
          <w:rFonts w:ascii="Courier New" w:hAnsi="Courier New" w:cs="Courier New"/>
          <w:b/>
          <w:bCs/>
        </w:rPr>
        <w:t>R</w:t>
      </w:r>
      <w:r>
        <w:t>.</w:t>
      </w:r>
      <w:r w:rsidR="00DE0708">
        <w:t xml:space="preserve"> (2pts)</w:t>
      </w:r>
    </w:p>
    <w:p w14:paraId="75A2E6C2" w14:textId="0039F6B9" w:rsidR="00CB4BAC" w:rsidRDefault="00CB4BAC" w:rsidP="003949FB">
      <w:r>
        <w:t xml:space="preserve">c) Determine el valor de </w:t>
      </w:r>
      <w:r w:rsidRPr="00CB4BAC">
        <w:rPr>
          <w:rFonts w:ascii="Courier New" w:hAnsi="Courier New" w:cs="Courier New"/>
          <w:b/>
          <w:bCs/>
        </w:rPr>
        <w:t>S</w:t>
      </w:r>
      <w:r>
        <w:t>.</w:t>
      </w:r>
      <w:r w:rsidR="00DE0708" w:rsidRPr="00DE0708">
        <w:t xml:space="preserve"> </w:t>
      </w:r>
      <w:r w:rsidR="00DE0708">
        <w:t>(2pts)</w:t>
      </w:r>
    </w:p>
    <w:p w14:paraId="3C41FA0F" w14:textId="7C5D1D77" w:rsidR="00C979E6" w:rsidRDefault="00DE0708" w:rsidP="003949FB">
      <w:r>
        <w:t>d</w:t>
      </w:r>
      <w:r w:rsidR="003949FB">
        <w:t>) Explique el objetivo del algoritmo.</w:t>
      </w:r>
      <w:r>
        <w:t xml:space="preserve"> (3pts)</w:t>
      </w:r>
    </w:p>
    <w:p w14:paraId="7F38A4F0" w14:textId="005AD73E" w:rsidR="003949FB" w:rsidRDefault="00DE0708" w:rsidP="003949FB">
      <w:r>
        <w:t>e</w:t>
      </w:r>
      <w:r w:rsidR="003949FB">
        <w:t>) Determine un algoritmo secuencial equivalente.</w:t>
      </w:r>
      <w:r>
        <w:t xml:space="preserve"> (2pts)</w:t>
      </w:r>
    </w:p>
    <w:sectPr w:rsidR="003949FB" w:rsidSect="00546D88">
      <w:headerReference w:type="default" r:id="rId8"/>
      <w:footerReference w:type="even" r:id="rId9"/>
      <w:footerReference w:type="default" r:id="rId10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30CB" w14:textId="77777777" w:rsidR="00AD7B0A" w:rsidRDefault="00AD7B0A" w:rsidP="000F2991">
      <w:r>
        <w:separator/>
      </w:r>
    </w:p>
  </w:endnote>
  <w:endnote w:type="continuationSeparator" w:id="0">
    <w:p w14:paraId="1E33A8A4" w14:textId="77777777" w:rsidR="00AD7B0A" w:rsidRDefault="00AD7B0A" w:rsidP="000F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0F2991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0F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0F2991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0F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18C6" w14:textId="77777777" w:rsidR="00AD7B0A" w:rsidRDefault="00AD7B0A" w:rsidP="000F2991">
      <w:r>
        <w:separator/>
      </w:r>
    </w:p>
  </w:footnote>
  <w:footnote w:type="continuationSeparator" w:id="0">
    <w:p w14:paraId="7A4A39F5" w14:textId="77777777" w:rsidR="00AD7B0A" w:rsidRDefault="00AD7B0A" w:rsidP="000F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0F29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ctiveWritingStyle w:appName="MSWord" w:lang="es-ES" w:vendorID="64" w:dllVersion="0" w:nlCheck="1" w:checkStyle="0"/>
  <w:proofState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4095"/>
    <w:rsid w:val="00025EBB"/>
    <w:rsid w:val="00031087"/>
    <w:rsid w:val="00031FB4"/>
    <w:rsid w:val="000334DA"/>
    <w:rsid w:val="00033A8B"/>
    <w:rsid w:val="000360A7"/>
    <w:rsid w:val="000370DD"/>
    <w:rsid w:val="0003717F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323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B2D"/>
    <w:rsid w:val="000E4164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980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1DD8"/>
    <w:rsid w:val="00196FEC"/>
    <w:rsid w:val="00197130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D0DF4"/>
    <w:rsid w:val="001D27CC"/>
    <w:rsid w:val="001D413F"/>
    <w:rsid w:val="001D4955"/>
    <w:rsid w:val="001D4DE0"/>
    <w:rsid w:val="001D7524"/>
    <w:rsid w:val="001E13C0"/>
    <w:rsid w:val="001E4D05"/>
    <w:rsid w:val="001E5B9B"/>
    <w:rsid w:val="001F31F8"/>
    <w:rsid w:val="001F6522"/>
    <w:rsid w:val="001F6C1E"/>
    <w:rsid w:val="00202542"/>
    <w:rsid w:val="00202E0C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1661"/>
    <w:rsid w:val="002E1B7D"/>
    <w:rsid w:val="002E267C"/>
    <w:rsid w:val="002E2F89"/>
    <w:rsid w:val="002E5901"/>
    <w:rsid w:val="002E7F82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225"/>
    <w:rsid w:val="00311BDA"/>
    <w:rsid w:val="00313889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3C32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49FB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400A8B"/>
    <w:rsid w:val="00400BCC"/>
    <w:rsid w:val="00401049"/>
    <w:rsid w:val="0040137D"/>
    <w:rsid w:val="00405E07"/>
    <w:rsid w:val="0040661F"/>
    <w:rsid w:val="00406BB5"/>
    <w:rsid w:val="00411406"/>
    <w:rsid w:val="00412184"/>
    <w:rsid w:val="004130C3"/>
    <w:rsid w:val="0041559A"/>
    <w:rsid w:val="004161C7"/>
    <w:rsid w:val="004169FE"/>
    <w:rsid w:val="004229BB"/>
    <w:rsid w:val="004235EF"/>
    <w:rsid w:val="00424AB8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460"/>
    <w:rsid w:val="00453DAD"/>
    <w:rsid w:val="00454413"/>
    <w:rsid w:val="00455637"/>
    <w:rsid w:val="0045567B"/>
    <w:rsid w:val="004603E0"/>
    <w:rsid w:val="00460795"/>
    <w:rsid w:val="0046093A"/>
    <w:rsid w:val="00462566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39B7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EA7"/>
    <w:rsid w:val="00542AC3"/>
    <w:rsid w:val="00544485"/>
    <w:rsid w:val="00546D88"/>
    <w:rsid w:val="0054747F"/>
    <w:rsid w:val="00547598"/>
    <w:rsid w:val="00553B9F"/>
    <w:rsid w:val="00553CE3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5ED0"/>
    <w:rsid w:val="00626CDD"/>
    <w:rsid w:val="00627EFE"/>
    <w:rsid w:val="00627F89"/>
    <w:rsid w:val="006300A0"/>
    <w:rsid w:val="00631DA0"/>
    <w:rsid w:val="00633015"/>
    <w:rsid w:val="0063378C"/>
    <w:rsid w:val="006376EA"/>
    <w:rsid w:val="0064001B"/>
    <w:rsid w:val="00645847"/>
    <w:rsid w:val="00645ABB"/>
    <w:rsid w:val="00650D71"/>
    <w:rsid w:val="00651483"/>
    <w:rsid w:val="00651984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96CB6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1955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52065"/>
    <w:rsid w:val="00752CB8"/>
    <w:rsid w:val="007536DA"/>
    <w:rsid w:val="00753A62"/>
    <w:rsid w:val="00754EF8"/>
    <w:rsid w:val="007551D7"/>
    <w:rsid w:val="007556C3"/>
    <w:rsid w:val="007568C0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5A98"/>
    <w:rsid w:val="00776C8B"/>
    <w:rsid w:val="00782E72"/>
    <w:rsid w:val="00786572"/>
    <w:rsid w:val="00786A49"/>
    <w:rsid w:val="00792516"/>
    <w:rsid w:val="007943AD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2005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3043"/>
    <w:rsid w:val="008B36CE"/>
    <w:rsid w:val="008B7D69"/>
    <w:rsid w:val="008B7D9B"/>
    <w:rsid w:val="008D3BC1"/>
    <w:rsid w:val="008D6630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0185"/>
    <w:rsid w:val="00971708"/>
    <w:rsid w:val="00971999"/>
    <w:rsid w:val="00972888"/>
    <w:rsid w:val="009749CA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0F94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01B"/>
    <w:rsid w:val="00A63717"/>
    <w:rsid w:val="00A64DBA"/>
    <w:rsid w:val="00A7277E"/>
    <w:rsid w:val="00A730BB"/>
    <w:rsid w:val="00A75A91"/>
    <w:rsid w:val="00A829AF"/>
    <w:rsid w:val="00A85E22"/>
    <w:rsid w:val="00A90788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19DD"/>
    <w:rsid w:val="00AB4D22"/>
    <w:rsid w:val="00AC1196"/>
    <w:rsid w:val="00AC186E"/>
    <w:rsid w:val="00AC1E9A"/>
    <w:rsid w:val="00AC487E"/>
    <w:rsid w:val="00AD043E"/>
    <w:rsid w:val="00AD0B99"/>
    <w:rsid w:val="00AD4034"/>
    <w:rsid w:val="00AD4BFF"/>
    <w:rsid w:val="00AD7B0A"/>
    <w:rsid w:val="00AE09E5"/>
    <w:rsid w:val="00AE4DE3"/>
    <w:rsid w:val="00AE6A92"/>
    <w:rsid w:val="00AE7B9C"/>
    <w:rsid w:val="00AF05F7"/>
    <w:rsid w:val="00AF1F1E"/>
    <w:rsid w:val="00AF2DAA"/>
    <w:rsid w:val="00B007C5"/>
    <w:rsid w:val="00B072C6"/>
    <w:rsid w:val="00B07853"/>
    <w:rsid w:val="00B07FF1"/>
    <w:rsid w:val="00B11B97"/>
    <w:rsid w:val="00B12619"/>
    <w:rsid w:val="00B12BB4"/>
    <w:rsid w:val="00B141A9"/>
    <w:rsid w:val="00B17121"/>
    <w:rsid w:val="00B17CE0"/>
    <w:rsid w:val="00B2298D"/>
    <w:rsid w:val="00B25EC8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7C8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77B67"/>
    <w:rsid w:val="00C8036A"/>
    <w:rsid w:val="00C80F6B"/>
    <w:rsid w:val="00C83A3B"/>
    <w:rsid w:val="00C8780D"/>
    <w:rsid w:val="00C95D1A"/>
    <w:rsid w:val="00C979E6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4662"/>
    <w:rsid w:val="00CB4BAC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E4C0A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4C8C"/>
    <w:rsid w:val="00D278EF"/>
    <w:rsid w:val="00D31216"/>
    <w:rsid w:val="00D3219D"/>
    <w:rsid w:val="00D32492"/>
    <w:rsid w:val="00D34946"/>
    <w:rsid w:val="00D37F0F"/>
    <w:rsid w:val="00D407FD"/>
    <w:rsid w:val="00D41505"/>
    <w:rsid w:val="00D42604"/>
    <w:rsid w:val="00D43111"/>
    <w:rsid w:val="00D4335D"/>
    <w:rsid w:val="00D449DB"/>
    <w:rsid w:val="00D461C5"/>
    <w:rsid w:val="00D52233"/>
    <w:rsid w:val="00D530B3"/>
    <w:rsid w:val="00D53F0C"/>
    <w:rsid w:val="00D56105"/>
    <w:rsid w:val="00D56ECF"/>
    <w:rsid w:val="00D573A9"/>
    <w:rsid w:val="00D57F4A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4EB6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DBE"/>
    <w:rsid w:val="00DC2496"/>
    <w:rsid w:val="00DC39D7"/>
    <w:rsid w:val="00DC428E"/>
    <w:rsid w:val="00DC6F89"/>
    <w:rsid w:val="00DD0B0D"/>
    <w:rsid w:val="00DD0DAB"/>
    <w:rsid w:val="00DD131A"/>
    <w:rsid w:val="00DD4F44"/>
    <w:rsid w:val="00DD7ACC"/>
    <w:rsid w:val="00DE0708"/>
    <w:rsid w:val="00DE1CCD"/>
    <w:rsid w:val="00DE45F7"/>
    <w:rsid w:val="00DE6AED"/>
    <w:rsid w:val="00DF37A2"/>
    <w:rsid w:val="00DF426D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C72F0"/>
    <w:rsid w:val="00ED2447"/>
    <w:rsid w:val="00ED3AFC"/>
    <w:rsid w:val="00ED64D9"/>
    <w:rsid w:val="00ED6A80"/>
    <w:rsid w:val="00ED7057"/>
    <w:rsid w:val="00ED75CC"/>
    <w:rsid w:val="00EE0822"/>
    <w:rsid w:val="00EE133B"/>
    <w:rsid w:val="00EE468C"/>
    <w:rsid w:val="00EE54DA"/>
    <w:rsid w:val="00EE60EB"/>
    <w:rsid w:val="00EE6A84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4DAD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91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before="0"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700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97</cp:revision>
  <cp:lastPrinted>2022-04-29T03:48:00Z</cp:lastPrinted>
  <dcterms:created xsi:type="dcterms:W3CDTF">2020-05-28T22:31:00Z</dcterms:created>
  <dcterms:modified xsi:type="dcterms:W3CDTF">2022-04-29T15:05:00Z</dcterms:modified>
</cp:coreProperties>
</file>