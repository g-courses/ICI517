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601B3123" w:rsidR="0085452A" w:rsidRDefault="003634D3" w:rsidP="00597B0F">
      <w:pPr>
        <w:pStyle w:val="Ttulo1"/>
      </w:pPr>
      <w:r>
        <w:t>ICI517 Programación Paralela</w:t>
      </w:r>
      <w:r w:rsidR="00C77B67">
        <w:t>, Control #</w:t>
      </w:r>
      <w:r w:rsidR="00DD48C6">
        <w:t>6</w:t>
      </w:r>
    </w:p>
    <w:p w14:paraId="3B27605E" w14:textId="41DDB571" w:rsidR="0085452A" w:rsidRPr="00454413" w:rsidRDefault="0085452A" w:rsidP="00597B0F">
      <w:pPr>
        <w:pStyle w:val="Ttulo1"/>
      </w:pPr>
      <w:r w:rsidRPr="00454413">
        <w:t xml:space="preserve">Escuela de Ingeniería Civil Informática, </w:t>
      </w:r>
    </w:p>
    <w:p w14:paraId="4F6A61EF" w14:textId="194A1055" w:rsidR="0085452A" w:rsidRPr="00454413" w:rsidRDefault="00E75F9C" w:rsidP="00597B0F">
      <w:pPr>
        <w:pStyle w:val="Ttulo1"/>
      </w:pPr>
      <w:r w:rsidRPr="00454413">
        <w:t>Universidad de Val</w:t>
      </w:r>
      <w:r w:rsidR="0085452A" w:rsidRPr="00454413">
        <w:t>paraíso</w:t>
      </w:r>
    </w:p>
    <w:p w14:paraId="4FFF8A0A" w14:textId="69E240F2" w:rsidR="009D4A50" w:rsidRPr="00454413" w:rsidRDefault="00365CEA" w:rsidP="00597B0F">
      <w:pPr>
        <w:pStyle w:val="Ttulo1"/>
      </w:pPr>
      <w:r w:rsidRPr="00454413">
        <w:t>202</w:t>
      </w:r>
      <w:r w:rsidR="00444C88">
        <w:t>2</w:t>
      </w:r>
      <w:r w:rsidR="009D4A50" w:rsidRPr="00454413">
        <w:t>, Semestre</w:t>
      </w:r>
      <w:r w:rsidR="00A168B8">
        <w:t xml:space="preserve"> 1</w:t>
      </w:r>
    </w:p>
    <w:p w14:paraId="2B82ADAA" w14:textId="46695C68" w:rsidR="00AD043E" w:rsidRDefault="00AD043E" w:rsidP="00597B0F">
      <w:pPr>
        <w:pStyle w:val="Descripcin"/>
        <w:rPr>
          <w:lang w:val="es-419"/>
        </w:rPr>
      </w:pPr>
    </w:p>
    <w:p w14:paraId="610D573D" w14:textId="267D5D83" w:rsidR="00C77B67" w:rsidRDefault="00C77B67" w:rsidP="00774854">
      <w:pPr>
        <w:ind w:left="0"/>
      </w:pPr>
      <w:r w:rsidRPr="00C77B67">
        <w:rPr>
          <w:b/>
          <w:bCs/>
        </w:rPr>
        <w:t>Nombre Completo</w:t>
      </w:r>
      <w:r>
        <w:t>:</w:t>
      </w:r>
      <w:r w:rsidR="00F24DAD">
        <w:t>________________________________________________________</w:t>
      </w:r>
    </w:p>
    <w:p w14:paraId="4C11DD74" w14:textId="74FF7AAE" w:rsidR="00675C0C" w:rsidRDefault="00675C0C" w:rsidP="00597B0F">
      <w:pPr>
        <w:ind w:left="0"/>
      </w:pPr>
      <w:r>
        <w:t xml:space="preserve">Se función </w:t>
      </w:r>
      <w:r w:rsidRPr="00675C0C">
        <w:t>_</w:t>
      </w:r>
      <w:r w:rsidRPr="00675C0C">
        <w:rPr>
          <w:rFonts w:ascii="Courier" w:hAnsi="Courier"/>
          <w:b/>
          <w:bCs/>
        </w:rPr>
        <w:t>mm_addsub_ps</w:t>
      </w:r>
      <w:r w:rsidRPr="00675C0C">
        <w:rPr>
          <w:rFonts w:ascii="Courier" w:hAnsi="Courier"/>
          <w:b/>
          <w:bCs/>
        </w:rPr>
        <w:t>()</w:t>
      </w:r>
      <w:r>
        <w:t xml:space="preserve"> se define como:</w:t>
      </w:r>
    </w:p>
    <w:p w14:paraId="3CFA5B8F" w14:textId="1C480047" w:rsidR="00675C0C" w:rsidRDefault="00675C0C" w:rsidP="00675C0C">
      <w:pPr>
        <w:pStyle w:val="CdigoFuente"/>
        <w:spacing w:after="120"/>
        <w:ind w:left="862"/>
      </w:pPr>
      <w:r w:rsidRPr="00675C0C">
        <w:t xml:space="preserve">__m128 </w:t>
      </w:r>
      <w:r>
        <w:t xml:space="preserve">dst = </w:t>
      </w:r>
      <w:r w:rsidRPr="00675C0C">
        <w:t>_mm_addsub_ps(__m128 a, __m128 b)</w:t>
      </w:r>
    </w:p>
    <w:p w14:paraId="43E64F65" w14:textId="0B83B6D5" w:rsidR="00675C0C" w:rsidRDefault="00675C0C" w:rsidP="00597B0F">
      <w:pPr>
        <w:ind w:left="0"/>
      </w:pPr>
      <w:r>
        <w:t>Su descripción funcional es:</w:t>
      </w:r>
    </w:p>
    <w:p w14:paraId="504667EB" w14:textId="77777777" w:rsidR="00675C0C" w:rsidRDefault="00675C0C" w:rsidP="00675C0C">
      <w:pPr>
        <w:pStyle w:val="CdigoFuente"/>
      </w:pPr>
      <w:r>
        <w:t>FOR j := 0 to 3</w:t>
      </w:r>
    </w:p>
    <w:p w14:paraId="380D8248" w14:textId="77777777" w:rsidR="00675C0C" w:rsidRDefault="00675C0C" w:rsidP="00675C0C">
      <w:pPr>
        <w:pStyle w:val="CdigoFuente"/>
      </w:pPr>
      <w:r>
        <w:tab/>
        <w:t>i := j*32</w:t>
      </w:r>
    </w:p>
    <w:p w14:paraId="794BCACF" w14:textId="77777777" w:rsidR="00675C0C" w:rsidRDefault="00675C0C" w:rsidP="00675C0C">
      <w:pPr>
        <w:pStyle w:val="CdigoFuente"/>
      </w:pPr>
      <w:r>
        <w:tab/>
        <w:t>IF ((j &amp; 1) == 0)</w:t>
      </w:r>
    </w:p>
    <w:p w14:paraId="6BB0726A" w14:textId="77777777" w:rsidR="00675C0C" w:rsidRDefault="00675C0C" w:rsidP="00675C0C">
      <w:pPr>
        <w:pStyle w:val="CdigoFuente"/>
      </w:pPr>
      <w:r>
        <w:tab/>
      </w:r>
      <w:r>
        <w:tab/>
        <w:t>dst[i+31:i] := a[i+31:i] - b[i+31:i]</w:t>
      </w:r>
    </w:p>
    <w:p w14:paraId="6B22393A" w14:textId="77777777" w:rsidR="00675C0C" w:rsidRDefault="00675C0C" w:rsidP="00675C0C">
      <w:pPr>
        <w:pStyle w:val="CdigoFuente"/>
      </w:pPr>
      <w:r>
        <w:tab/>
        <w:t>ELSE</w:t>
      </w:r>
    </w:p>
    <w:p w14:paraId="1AFA557E" w14:textId="77777777" w:rsidR="00675C0C" w:rsidRDefault="00675C0C" w:rsidP="00675C0C">
      <w:pPr>
        <w:pStyle w:val="CdigoFuente"/>
      </w:pPr>
      <w:r>
        <w:tab/>
      </w:r>
      <w:r>
        <w:tab/>
        <w:t>dst[i+31:i] := a[i+31:i] + b[i+31:i]</w:t>
      </w:r>
    </w:p>
    <w:p w14:paraId="10AE7A26" w14:textId="77777777" w:rsidR="00675C0C" w:rsidRDefault="00675C0C" w:rsidP="00675C0C">
      <w:pPr>
        <w:pStyle w:val="CdigoFuente"/>
      </w:pPr>
      <w:r>
        <w:tab/>
        <w:t>FI</w:t>
      </w:r>
    </w:p>
    <w:p w14:paraId="71AC429A" w14:textId="41FC0564" w:rsidR="008B2BDF" w:rsidRDefault="00675C0C" w:rsidP="00D12BE7">
      <w:pPr>
        <w:pStyle w:val="CdigoFuente"/>
        <w:spacing w:after="120"/>
        <w:ind w:left="862"/>
      </w:pPr>
      <w:r>
        <w:t>ENDFOR</w:t>
      </w:r>
    </w:p>
    <w:p w14:paraId="7C679C86" w14:textId="77777777" w:rsidR="00675C0C" w:rsidRDefault="00675C0C" w:rsidP="00675C0C">
      <w:pPr>
        <w:ind w:left="0"/>
      </w:pPr>
    </w:p>
    <w:p w14:paraId="7162197C" w14:textId="626BF94F" w:rsidR="00D12BE7" w:rsidRDefault="00424E46" w:rsidP="00D12BE7">
      <w:pPr>
        <w:ind w:left="0"/>
      </w:pPr>
      <w:r>
        <w:t xml:space="preserve">En base a lo anterior, </w:t>
      </w:r>
      <w:r w:rsidR="00D12BE7">
        <w:t>realice el diagrama de operación de la función.</w:t>
      </w:r>
      <w:r w:rsidR="00652797">
        <w:t xml:space="preserve"> Justifique.</w:t>
      </w:r>
    </w:p>
    <w:p w14:paraId="3D1FE27B" w14:textId="2A4C3A28" w:rsidR="00D12BE7" w:rsidRDefault="00F252D9" w:rsidP="00D12BE7">
      <w:pPr>
        <w:ind w:left="0"/>
      </w:pPr>
      <w:r w:rsidRPr="00F252D9">
        <w:drawing>
          <wp:inline distT="0" distB="0" distL="0" distR="0" wp14:anchorId="495FCAAD" wp14:editId="0E90C1EA">
            <wp:extent cx="5616575" cy="4189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BE7" w:rsidSect="00546D88">
      <w:headerReference w:type="default" r:id="rId9"/>
      <w:footerReference w:type="even" r:id="rId10"/>
      <w:footerReference w:type="default" r:id="rId11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140C" w14:textId="77777777" w:rsidR="00275D3B" w:rsidRDefault="00275D3B" w:rsidP="00597B0F">
      <w:r>
        <w:separator/>
      </w:r>
    </w:p>
  </w:endnote>
  <w:endnote w:type="continuationSeparator" w:id="0">
    <w:p w14:paraId="3A93F6A6" w14:textId="77777777" w:rsidR="00275D3B" w:rsidRDefault="00275D3B" w:rsidP="0059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597B0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597B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597B0F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597B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B5C6" w14:textId="77777777" w:rsidR="00275D3B" w:rsidRDefault="00275D3B" w:rsidP="00597B0F">
      <w:r>
        <w:separator/>
      </w:r>
    </w:p>
  </w:footnote>
  <w:footnote w:type="continuationSeparator" w:id="0">
    <w:p w14:paraId="38BBBBED" w14:textId="77777777" w:rsidR="00275D3B" w:rsidRDefault="00275D3B" w:rsidP="00597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597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s-ES" w:vendorID="64" w:dllVersion="0" w:nlCheck="1" w:checkStyle="0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283A"/>
    <w:rsid w:val="00024095"/>
    <w:rsid w:val="00025EBB"/>
    <w:rsid w:val="00031087"/>
    <w:rsid w:val="00031FB4"/>
    <w:rsid w:val="000334DA"/>
    <w:rsid w:val="00033A8B"/>
    <w:rsid w:val="000360A7"/>
    <w:rsid w:val="000370DD"/>
    <w:rsid w:val="0003717F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323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20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B2D"/>
    <w:rsid w:val="000E4164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980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4CC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1DD8"/>
    <w:rsid w:val="00196FEC"/>
    <w:rsid w:val="00197130"/>
    <w:rsid w:val="001A28F3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C7B18"/>
    <w:rsid w:val="001D0DF4"/>
    <w:rsid w:val="001D27CC"/>
    <w:rsid w:val="001D413F"/>
    <w:rsid w:val="001D4955"/>
    <w:rsid w:val="001D4DE0"/>
    <w:rsid w:val="001D7524"/>
    <w:rsid w:val="001E13C0"/>
    <w:rsid w:val="001E4D05"/>
    <w:rsid w:val="001E5B9B"/>
    <w:rsid w:val="001F31F8"/>
    <w:rsid w:val="001F6522"/>
    <w:rsid w:val="001F6C1E"/>
    <w:rsid w:val="00202542"/>
    <w:rsid w:val="00202E0C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5635"/>
    <w:rsid w:val="00275D3B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1661"/>
    <w:rsid w:val="002E1B7D"/>
    <w:rsid w:val="002E267C"/>
    <w:rsid w:val="002E2F89"/>
    <w:rsid w:val="002E5901"/>
    <w:rsid w:val="002E7F82"/>
    <w:rsid w:val="002F0F10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225"/>
    <w:rsid w:val="00311BDA"/>
    <w:rsid w:val="0031360B"/>
    <w:rsid w:val="00313889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3C32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49FB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5789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400A8B"/>
    <w:rsid w:val="00400BCC"/>
    <w:rsid w:val="00401049"/>
    <w:rsid w:val="0040137D"/>
    <w:rsid w:val="00405E07"/>
    <w:rsid w:val="0040661F"/>
    <w:rsid w:val="00406BB5"/>
    <w:rsid w:val="00411406"/>
    <w:rsid w:val="00411D80"/>
    <w:rsid w:val="00412184"/>
    <w:rsid w:val="004130C3"/>
    <w:rsid w:val="0041559A"/>
    <w:rsid w:val="004161C7"/>
    <w:rsid w:val="004169FE"/>
    <w:rsid w:val="004229BB"/>
    <w:rsid w:val="004235EF"/>
    <w:rsid w:val="00424AB8"/>
    <w:rsid w:val="00424E46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460"/>
    <w:rsid w:val="00453DAD"/>
    <w:rsid w:val="00454413"/>
    <w:rsid w:val="00455637"/>
    <w:rsid w:val="0045567B"/>
    <w:rsid w:val="004603E0"/>
    <w:rsid w:val="00460795"/>
    <w:rsid w:val="0046093A"/>
    <w:rsid w:val="00462566"/>
    <w:rsid w:val="00463FD3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39B7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0F6"/>
    <w:rsid w:val="00541EA7"/>
    <w:rsid w:val="00542AC3"/>
    <w:rsid w:val="00544485"/>
    <w:rsid w:val="00546D88"/>
    <w:rsid w:val="0054747F"/>
    <w:rsid w:val="00547598"/>
    <w:rsid w:val="00553B9F"/>
    <w:rsid w:val="00553CE3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97B0F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43B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5F3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5ED0"/>
    <w:rsid w:val="00626CDD"/>
    <w:rsid w:val="00627EFE"/>
    <w:rsid w:val="00627F89"/>
    <w:rsid w:val="006300A0"/>
    <w:rsid w:val="00631DA0"/>
    <w:rsid w:val="00633015"/>
    <w:rsid w:val="0063378C"/>
    <w:rsid w:val="006376EA"/>
    <w:rsid w:val="0064001B"/>
    <w:rsid w:val="00645847"/>
    <w:rsid w:val="00645ABB"/>
    <w:rsid w:val="00650D71"/>
    <w:rsid w:val="00651483"/>
    <w:rsid w:val="00651984"/>
    <w:rsid w:val="00652797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5C0C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96CB6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1955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52065"/>
    <w:rsid w:val="00752B32"/>
    <w:rsid w:val="00752CB8"/>
    <w:rsid w:val="007536DA"/>
    <w:rsid w:val="00753A62"/>
    <w:rsid w:val="00754EF8"/>
    <w:rsid w:val="007551D7"/>
    <w:rsid w:val="007556C3"/>
    <w:rsid w:val="007568C0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4854"/>
    <w:rsid w:val="00775A98"/>
    <w:rsid w:val="00776C8B"/>
    <w:rsid w:val="00782E72"/>
    <w:rsid w:val="00786572"/>
    <w:rsid w:val="00786A49"/>
    <w:rsid w:val="00792516"/>
    <w:rsid w:val="00792FF2"/>
    <w:rsid w:val="007943AD"/>
    <w:rsid w:val="00795A45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207E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2005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AAD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2BDF"/>
    <w:rsid w:val="008B3043"/>
    <w:rsid w:val="008B36CE"/>
    <w:rsid w:val="008B7D69"/>
    <w:rsid w:val="008B7D9B"/>
    <w:rsid w:val="008D3BC1"/>
    <w:rsid w:val="008D6630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0185"/>
    <w:rsid w:val="00971708"/>
    <w:rsid w:val="00971999"/>
    <w:rsid w:val="00972888"/>
    <w:rsid w:val="009749CA"/>
    <w:rsid w:val="009768FC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0F94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01B"/>
    <w:rsid w:val="00A63717"/>
    <w:rsid w:val="00A64DBA"/>
    <w:rsid w:val="00A7277E"/>
    <w:rsid w:val="00A730BB"/>
    <w:rsid w:val="00A75A91"/>
    <w:rsid w:val="00A829AF"/>
    <w:rsid w:val="00A85E22"/>
    <w:rsid w:val="00A90788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04A1"/>
    <w:rsid w:val="00AB19DD"/>
    <w:rsid w:val="00AB4D22"/>
    <w:rsid w:val="00AC1196"/>
    <w:rsid w:val="00AC186E"/>
    <w:rsid w:val="00AC1E9A"/>
    <w:rsid w:val="00AC279C"/>
    <w:rsid w:val="00AC487E"/>
    <w:rsid w:val="00AD043E"/>
    <w:rsid w:val="00AD0B99"/>
    <w:rsid w:val="00AD4034"/>
    <w:rsid w:val="00AD4BFF"/>
    <w:rsid w:val="00AD7B0A"/>
    <w:rsid w:val="00AE09E5"/>
    <w:rsid w:val="00AE4DE3"/>
    <w:rsid w:val="00AE6A92"/>
    <w:rsid w:val="00AE7B9C"/>
    <w:rsid w:val="00AF05F7"/>
    <w:rsid w:val="00AF1F1E"/>
    <w:rsid w:val="00AF2DAA"/>
    <w:rsid w:val="00B007C5"/>
    <w:rsid w:val="00B072C6"/>
    <w:rsid w:val="00B07853"/>
    <w:rsid w:val="00B07FF1"/>
    <w:rsid w:val="00B11B97"/>
    <w:rsid w:val="00B12619"/>
    <w:rsid w:val="00B12BB4"/>
    <w:rsid w:val="00B141A9"/>
    <w:rsid w:val="00B17121"/>
    <w:rsid w:val="00B17CE0"/>
    <w:rsid w:val="00B2298D"/>
    <w:rsid w:val="00B25EC8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7C8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77B67"/>
    <w:rsid w:val="00C77D5B"/>
    <w:rsid w:val="00C8036A"/>
    <w:rsid w:val="00C80F6B"/>
    <w:rsid w:val="00C83A3B"/>
    <w:rsid w:val="00C8780D"/>
    <w:rsid w:val="00C95D1A"/>
    <w:rsid w:val="00C979E6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3D97"/>
    <w:rsid w:val="00CB4662"/>
    <w:rsid w:val="00CB4BAC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E4C0A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2BE7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4C8C"/>
    <w:rsid w:val="00D278EF"/>
    <w:rsid w:val="00D31216"/>
    <w:rsid w:val="00D3219D"/>
    <w:rsid w:val="00D32492"/>
    <w:rsid w:val="00D34946"/>
    <w:rsid w:val="00D37F0F"/>
    <w:rsid w:val="00D407FD"/>
    <w:rsid w:val="00D41505"/>
    <w:rsid w:val="00D42604"/>
    <w:rsid w:val="00D43111"/>
    <w:rsid w:val="00D4335D"/>
    <w:rsid w:val="00D449DB"/>
    <w:rsid w:val="00D461C5"/>
    <w:rsid w:val="00D51745"/>
    <w:rsid w:val="00D52233"/>
    <w:rsid w:val="00D530B3"/>
    <w:rsid w:val="00D53F0C"/>
    <w:rsid w:val="00D56105"/>
    <w:rsid w:val="00D56ECF"/>
    <w:rsid w:val="00D573A9"/>
    <w:rsid w:val="00D57F4A"/>
    <w:rsid w:val="00D60C36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4EB6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C19"/>
    <w:rsid w:val="00DC1DBE"/>
    <w:rsid w:val="00DC2496"/>
    <w:rsid w:val="00DC39D7"/>
    <w:rsid w:val="00DC428E"/>
    <w:rsid w:val="00DC6F89"/>
    <w:rsid w:val="00DD0B0D"/>
    <w:rsid w:val="00DD0DAB"/>
    <w:rsid w:val="00DD131A"/>
    <w:rsid w:val="00DD48C6"/>
    <w:rsid w:val="00DD4F44"/>
    <w:rsid w:val="00DD7ACC"/>
    <w:rsid w:val="00DE0708"/>
    <w:rsid w:val="00DE1CCD"/>
    <w:rsid w:val="00DE45F7"/>
    <w:rsid w:val="00DE6AED"/>
    <w:rsid w:val="00DF37A2"/>
    <w:rsid w:val="00DF426D"/>
    <w:rsid w:val="00DF60A0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C72F0"/>
    <w:rsid w:val="00ED2447"/>
    <w:rsid w:val="00ED3AFC"/>
    <w:rsid w:val="00ED64D9"/>
    <w:rsid w:val="00ED6A80"/>
    <w:rsid w:val="00ED7057"/>
    <w:rsid w:val="00ED75CC"/>
    <w:rsid w:val="00EE0822"/>
    <w:rsid w:val="00EE133B"/>
    <w:rsid w:val="00EE468C"/>
    <w:rsid w:val="00EE54DA"/>
    <w:rsid w:val="00EE60EB"/>
    <w:rsid w:val="00EE6A84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4DAD"/>
    <w:rsid w:val="00F252D9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656FC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0F"/>
    <w:pPr>
      <w:spacing w:after="120"/>
      <w:ind w:left="1416"/>
      <w:jc w:val="both"/>
    </w:pPr>
    <w:rPr>
      <w:rFonts w:ascii="Times New Roman" w:eastAsia="Times New Roman" w:hAnsi="Times New Roman" w:cs="Times New Roman"/>
      <w:lang w:val="es-CL" w:eastAsia="es-MX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  <w:ind w:left="141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rettype">
    <w:name w:val="rettype"/>
    <w:basedOn w:val="Fuentedeprrafopredeter"/>
    <w:rsid w:val="00792FF2"/>
  </w:style>
  <w:style w:type="character" w:customStyle="1" w:styleId="apple-converted-space">
    <w:name w:val="apple-converted-space"/>
    <w:basedOn w:val="Fuentedeprrafopredeter"/>
    <w:rsid w:val="00792FF2"/>
  </w:style>
  <w:style w:type="character" w:customStyle="1" w:styleId="name">
    <w:name w:val="name"/>
    <w:basedOn w:val="Fuentedeprrafopredeter"/>
    <w:rsid w:val="00792FF2"/>
  </w:style>
  <w:style w:type="character" w:customStyle="1" w:styleId="paramtype">
    <w:name w:val="param_type"/>
    <w:basedOn w:val="Fuentedeprrafopredeter"/>
    <w:rsid w:val="00792FF2"/>
  </w:style>
  <w:style w:type="character" w:customStyle="1" w:styleId="paramname">
    <w:name w:val="param_name"/>
    <w:basedOn w:val="Fuentedeprrafopredeter"/>
    <w:rsid w:val="0079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817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117</cp:revision>
  <cp:lastPrinted>2022-05-20T02:26:00Z</cp:lastPrinted>
  <dcterms:created xsi:type="dcterms:W3CDTF">2020-05-28T22:31:00Z</dcterms:created>
  <dcterms:modified xsi:type="dcterms:W3CDTF">2022-05-20T02:27:00Z</dcterms:modified>
</cp:coreProperties>
</file>